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89126F" w:rsidR="008D3DD9" w:rsidP="6E42F9BF" w:rsidRDefault="008D3DD9" w14:paraId="72F2C0ED" wp14:textId="4863EFB4">
      <w:pPr>
        <w:pStyle w:val="Titolo1"/>
        <w:tabs>
          <w:tab w:val="left" w:pos="4111"/>
        </w:tabs>
        <w:jc w:val="center"/>
        <w:rPr>
          <w:rFonts w:ascii="Arial" w:hAnsi="Arial" w:cs="Arial"/>
          <w:sz w:val="32"/>
          <w:szCs w:val="32"/>
        </w:rPr>
      </w:pPr>
      <w:r w:rsidRPr="46C51E08" w:rsidR="008D3DD9">
        <w:rPr>
          <w:rFonts w:ascii="Arial" w:hAnsi="Arial" w:cs="Arial"/>
          <w:sz w:val="26"/>
          <w:szCs w:val="26"/>
        </w:rPr>
        <w:t>ANNO  FORMATIVO</w:t>
      </w:r>
      <w:r w:rsidRPr="46C51E08" w:rsidR="008D3DD9">
        <w:rPr>
          <w:rFonts w:ascii="Arial" w:hAnsi="Arial" w:cs="Arial"/>
          <w:sz w:val="32"/>
          <w:szCs w:val="32"/>
        </w:rPr>
        <w:t xml:space="preserve"> </w:t>
      </w:r>
      <w:r w:rsidRPr="46C51E08" w:rsidR="207C659C">
        <w:rPr>
          <w:rFonts w:ascii="Arial" w:hAnsi="Arial" w:cs="Arial"/>
          <w:sz w:val="32"/>
          <w:szCs w:val="32"/>
        </w:rPr>
        <w:t>{as}</w:t>
      </w:r>
    </w:p>
    <w:p xmlns:wp14="http://schemas.microsoft.com/office/word/2010/wordml" w:rsidRPr="008D3DD9" w:rsidR="008D3DD9" w:rsidP="008D3DD9" w:rsidRDefault="008D3DD9" w14:paraId="5A39BBE3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1C8F396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2A3D3E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7F5A22E6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  <w:r w:rsidRPr="008D3DD9">
        <w:rPr>
          <w:rFonts w:ascii="Arial" w:hAnsi="Arial" w:cs="Arial"/>
          <w:b/>
          <w:sz w:val="36"/>
          <w:szCs w:val="36"/>
        </w:rPr>
        <w:t>Ente organizzatore:</w:t>
      </w:r>
    </w:p>
    <w:p xmlns:wp14="http://schemas.microsoft.com/office/word/2010/wordml" w:rsidRPr="008D3DD9" w:rsidR="008D3DD9" w:rsidP="008D3DD9" w:rsidRDefault="008D3DD9" w14:paraId="0D0B940D" wp14:textId="77777777">
      <w:pPr>
        <w:tabs>
          <w:tab w:val="left" w:pos="1134"/>
        </w:tabs>
        <w:jc w:val="center"/>
        <w:rPr>
          <w:rFonts w:ascii="Arial" w:hAnsi="Arial" w:cs="Arial"/>
          <w:b/>
          <w:sz w:val="36"/>
          <w:szCs w:val="36"/>
        </w:rPr>
      </w:pPr>
    </w:p>
    <w:p xmlns:wp14="http://schemas.microsoft.com/office/word/2010/wordml" w:rsidRPr="008D3DD9" w:rsidR="008D3DD9" w:rsidP="008D3DD9" w:rsidRDefault="008D3DD9" w14:paraId="013F193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ISTITUTO INTERNAZIONALE EDOARDO AGNELLI</w:t>
      </w:r>
    </w:p>
    <w:p xmlns:wp14="http://schemas.microsoft.com/office/word/2010/wordml" w:rsidRPr="008D3DD9" w:rsidR="008D3DD9" w:rsidP="008D3DD9" w:rsidRDefault="008D3DD9" w14:paraId="3CFC7B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C. so Unione Sovietica, 312</w:t>
      </w:r>
    </w:p>
    <w:p xmlns:wp14="http://schemas.microsoft.com/office/word/2010/wordml" w:rsidRPr="008D3DD9" w:rsidR="008D3DD9" w:rsidP="008D3DD9" w:rsidRDefault="008D3DD9" w14:paraId="6D658B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</w:pBdr>
        <w:tabs>
          <w:tab w:val="left" w:pos="1134"/>
        </w:tabs>
        <w:jc w:val="center"/>
        <w:rPr>
          <w:rFonts w:ascii="Arial" w:hAnsi="Arial" w:cs="Arial"/>
          <w:b/>
          <w:sz w:val="32"/>
        </w:rPr>
      </w:pPr>
      <w:r w:rsidRPr="008D3DD9">
        <w:rPr>
          <w:rFonts w:ascii="Arial" w:hAnsi="Arial" w:cs="Arial"/>
          <w:b/>
          <w:sz w:val="32"/>
        </w:rPr>
        <w:t>10135 - TORINO</w:t>
      </w:r>
    </w:p>
    <w:p xmlns:wp14="http://schemas.microsoft.com/office/word/2010/wordml" w:rsidRPr="008D3DD9" w:rsidR="008D3DD9" w:rsidP="008D3DD9" w:rsidRDefault="008D3DD9" w14:paraId="0E27B00A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60061E4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4EAFD9C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4B94D5A5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DEEC669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3656B9AB" wp14:textId="77777777">
      <w:pPr>
        <w:rPr>
          <w:rFonts w:ascii="Arial" w:hAnsi="Arial" w:cs="Arial"/>
          <w:sz w:val="16"/>
        </w:rPr>
      </w:pPr>
    </w:p>
    <w:p xmlns:wp14="http://schemas.microsoft.com/office/word/2010/wordml" w:rsidRPr="008D3DD9" w:rsidR="008D3DD9" w:rsidP="008D3DD9" w:rsidRDefault="008D3DD9" w14:paraId="1B71143D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REGISTRO</w:t>
      </w:r>
    </w:p>
    <w:p xmlns:wp14="http://schemas.microsoft.com/office/word/2010/wordml" w:rsidRPr="008D3DD9" w:rsidR="008D3DD9" w:rsidP="008D3DD9" w:rsidRDefault="008D3DD9" w14:paraId="2D81BBB6" wp14:textId="77777777">
      <w:pPr>
        <w:jc w:val="center"/>
        <w:rPr>
          <w:rFonts w:ascii="Arial" w:hAnsi="Arial" w:cs="Arial"/>
          <w:b/>
          <w:sz w:val="56"/>
        </w:rPr>
      </w:pPr>
      <w:r w:rsidRPr="008D3DD9">
        <w:rPr>
          <w:rFonts w:ascii="Arial" w:hAnsi="Arial" w:cs="Arial"/>
          <w:b/>
          <w:sz w:val="56"/>
        </w:rPr>
        <w:t>PRESENZE ALLIEVI</w:t>
      </w:r>
    </w:p>
    <w:p xmlns:wp14="http://schemas.microsoft.com/office/word/2010/wordml" w:rsidRPr="008D3DD9" w:rsidR="008D3DD9" w:rsidP="008D3DD9" w:rsidRDefault="008D3DD9" w14:paraId="45FB0818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049F31CB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53128261" wp14:textId="77777777">
      <w:pPr>
        <w:rPr>
          <w:rFonts w:ascii="Arial" w:hAnsi="Arial" w:cs="Arial"/>
          <w:sz w:val="18"/>
        </w:rPr>
      </w:pPr>
    </w:p>
    <w:p xmlns:wp14="http://schemas.microsoft.com/office/word/2010/wordml" w:rsidRPr="008D3DD9" w:rsidR="008D3DD9" w:rsidP="008D3DD9" w:rsidRDefault="008D3DD9" w14:paraId="62486C05" wp14:textId="77777777">
      <w:pPr>
        <w:rPr>
          <w:rFonts w:ascii="Arial" w:hAnsi="Arial" w:cs="Arial"/>
          <w:sz w:val="18"/>
        </w:rPr>
      </w:pPr>
    </w:p>
    <w:tbl>
      <w:tblPr>
        <w:tblW w:w="82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6521"/>
        <w:gridCol w:w="1701"/>
      </w:tblGrid>
      <w:tr xmlns:wp14="http://schemas.microsoft.com/office/word/2010/wordml" w:rsidRPr="008D3DD9" w:rsidR="008D3DD9" w:rsidTr="00B4676B" w14:paraId="4DE08A48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Pr="008D3DD9" w:rsidR="008D3DD9" w:rsidP="00B4676B" w:rsidRDefault="008D3DD9" w14:paraId="593B023A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Denominazione Corso</w:t>
            </w:r>
          </w:p>
        </w:tc>
        <w:tc>
          <w:tcPr>
            <w:tcW w:w="1701" w:type="dxa"/>
            <w:vAlign w:val="center"/>
          </w:tcPr>
          <w:p w:rsidRPr="008D3DD9" w:rsidR="008D3DD9" w:rsidP="00B4676B" w:rsidRDefault="008D3DD9" w14:paraId="7885CA0D" wp14:textId="77777777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8D3DD9">
              <w:rPr>
                <w:rFonts w:ascii="Arial" w:hAnsi="Arial" w:cs="Arial"/>
                <w:b/>
                <w:sz w:val="28"/>
              </w:rPr>
              <w:t>Durata</w:t>
            </w:r>
          </w:p>
        </w:tc>
      </w:tr>
      <w:tr xmlns:wp14="http://schemas.microsoft.com/office/word/2010/wordml" w:rsidRPr="008D3DD9" w:rsidR="008D3DD9" w:rsidTr="00B4676B" w14:paraId="3A7B37A9" wp14:textId="77777777">
        <w:trPr>
          <w:trHeight w:val="454"/>
          <w:jc w:val="center"/>
        </w:trPr>
        <w:tc>
          <w:tcPr>
            <w:tcW w:w="6521" w:type="dxa"/>
            <w:vAlign w:val="center"/>
          </w:tcPr>
          <w:p w:rsidR="00875128" w:rsidP="00875128" w:rsidRDefault="008D3DD9" w14:paraId="60E77D38" wp14:textId="77777777">
            <w:pPr>
              <w:jc w:val="center"/>
              <w:rPr>
                <w:rFonts w:ascii="Arial" w:hAnsi="Arial" w:cs="Arial"/>
                <w:sz w:val="28"/>
              </w:rPr>
            </w:pPr>
            <w:r w:rsidRPr="008D3DD9">
              <w:rPr>
                <w:rFonts w:ascii="Arial" w:hAnsi="Arial" w:cs="Arial"/>
                <w:sz w:val="28"/>
              </w:rPr>
              <w:t xml:space="preserve">Formazione </w:t>
            </w:r>
            <w:r w:rsidR="001E45B1">
              <w:rPr>
                <w:rFonts w:ascii="Arial" w:hAnsi="Arial" w:cs="Arial"/>
                <w:sz w:val="28"/>
              </w:rPr>
              <w:t>S</w:t>
            </w:r>
            <w:r w:rsidRPr="008D3DD9">
              <w:rPr>
                <w:rFonts w:ascii="Arial" w:hAnsi="Arial" w:cs="Arial"/>
                <w:sz w:val="28"/>
              </w:rPr>
              <w:t xml:space="preserve">pecifica </w:t>
            </w:r>
            <w:r w:rsidR="00875128">
              <w:rPr>
                <w:rFonts w:ascii="Arial" w:hAnsi="Arial" w:cs="Arial"/>
                <w:sz w:val="28"/>
              </w:rPr>
              <w:t xml:space="preserve">alla Salute e Sicurezza </w:t>
            </w:r>
          </w:p>
          <w:p w:rsidRPr="008D3DD9" w:rsidR="008D3DD9" w:rsidP="00875128" w:rsidRDefault="00875128" w14:paraId="5CDEF16E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per i Lavoratori</w:t>
            </w:r>
          </w:p>
        </w:tc>
        <w:tc>
          <w:tcPr>
            <w:tcW w:w="1701" w:type="dxa"/>
            <w:vAlign w:val="center"/>
          </w:tcPr>
          <w:p w:rsidRPr="008D3DD9" w:rsidR="008D3DD9" w:rsidP="00B4676B" w:rsidRDefault="00D673C9" w14:paraId="6C3F0F00" wp14:textId="77777777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</w:t>
            </w:r>
            <w:r w:rsidRPr="008D3DD9" w:rsidR="008D3DD9">
              <w:rPr>
                <w:rFonts w:ascii="Arial" w:hAnsi="Arial" w:cs="Arial"/>
                <w:sz w:val="28"/>
              </w:rPr>
              <w:t xml:space="preserve"> ore</w:t>
            </w:r>
          </w:p>
        </w:tc>
      </w:tr>
    </w:tbl>
    <w:p xmlns:wp14="http://schemas.microsoft.com/office/word/2010/wordml" w:rsidRPr="008D3DD9" w:rsidR="00404FF9" w:rsidP="00404FF9" w:rsidRDefault="00404FF9" w14:paraId="4101652C" wp14:textId="77777777">
      <w:pPr>
        <w:rPr>
          <w:rFonts w:ascii="Arial" w:hAnsi="Arial" w:cs="Arial"/>
        </w:rPr>
      </w:pPr>
    </w:p>
    <w:p xmlns:wp14="http://schemas.microsoft.com/office/word/2010/wordml" w:rsidR="00404FF9" w:rsidP="00404FF9" w:rsidRDefault="00404FF9" w14:paraId="4B99056E" wp14:textId="77777777"/>
    <w:p xmlns:wp14="http://schemas.microsoft.com/office/word/2010/wordml" w:rsidR="008D3DD9" w:rsidP="00404FF9" w:rsidRDefault="008D3DD9" w14:paraId="1299C43A" wp14:textId="77777777"/>
    <w:p xmlns:wp14="http://schemas.microsoft.com/office/word/2010/wordml" w:rsidR="008D3DD9" w:rsidP="00404FF9" w:rsidRDefault="008D3DD9" w14:paraId="4DDBEF00" wp14:textId="77777777"/>
    <w:p xmlns:wp14="http://schemas.microsoft.com/office/word/2010/wordml" w:rsidR="008D3DD9" w:rsidP="008D3DD9" w:rsidRDefault="008D3DD9" w14:paraId="3461D779" wp14:textId="77777777">
      <w:pPr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3CF2D8B6" wp14:textId="77777777">
      <w:pPr>
        <w:rPr>
          <w:rFonts w:ascii="Arial" w:hAnsi="Arial"/>
          <w:sz w:val="18"/>
        </w:rPr>
      </w:pPr>
    </w:p>
    <w:tbl>
      <w:tblPr>
        <w:tblW w:w="99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783"/>
        <w:gridCol w:w="5545"/>
        <w:gridCol w:w="851"/>
        <w:gridCol w:w="779"/>
      </w:tblGrid>
      <w:tr xmlns:wp14="http://schemas.microsoft.com/office/word/2010/wordml" w:rsidRPr="006A3868" w:rsidR="008D3DD9" w:rsidTr="00B4676B" w14:paraId="28635767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42E8D34F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Sede di svolgimento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B4676B" w:rsidRDefault="008D3DD9" w14:paraId="62B44E28" wp14:textId="77777777">
            <w:pPr>
              <w:rPr>
                <w:rFonts w:ascii="Arial" w:hAnsi="Arial"/>
                <w:bCs/>
              </w:rPr>
            </w:pPr>
            <w:r w:rsidRPr="006A3868">
              <w:rPr>
                <w:rFonts w:ascii="Arial" w:hAnsi="Arial"/>
                <w:bCs/>
              </w:rPr>
              <w:t xml:space="preserve">ISTITUTO </w:t>
            </w:r>
            <w:r>
              <w:rPr>
                <w:rFonts w:ascii="Arial" w:hAnsi="Arial"/>
                <w:bCs/>
              </w:rPr>
              <w:t>INTERNAZIONALE EDOARDO AGNELLI</w:t>
            </w:r>
          </w:p>
        </w:tc>
      </w:tr>
      <w:tr xmlns:wp14="http://schemas.microsoft.com/office/word/2010/wordml" w:rsidRPr="006A3868" w:rsidR="008D3DD9" w:rsidTr="00B4676B" w14:paraId="57478F2E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3A188944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Comune</w:t>
            </w:r>
          </w:p>
        </w:tc>
        <w:tc>
          <w:tcPr>
            <w:tcW w:w="5545" w:type="dxa"/>
            <w:vAlign w:val="center"/>
          </w:tcPr>
          <w:p w:rsidRPr="006A3868" w:rsidR="008D3DD9" w:rsidP="00B4676B" w:rsidRDefault="008D3DD9" w14:paraId="609EDF9B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Torino</w:t>
            </w:r>
          </w:p>
        </w:tc>
        <w:tc>
          <w:tcPr>
            <w:tcW w:w="851" w:type="dxa"/>
            <w:vAlign w:val="center"/>
          </w:tcPr>
          <w:p w:rsidRPr="006A3868" w:rsidR="008D3DD9" w:rsidP="00B4676B" w:rsidRDefault="008D3DD9" w14:paraId="1715AE15" wp14:textId="77777777">
            <w:pPr>
              <w:rPr>
                <w:rFonts w:ascii="Arial" w:hAnsi="Arial"/>
                <w:b/>
                <w:bCs/>
              </w:rPr>
            </w:pPr>
            <w:r w:rsidRPr="006A3868">
              <w:rPr>
                <w:rFonts w:ascii="Arial" w:hAnsi="Arial"/>
                <w:b/>
                <w:bCs/>
              </w:rPr>
              <w:t>Prov.</w:t>
            </w:r>
          </w:p>
        </w:tc>
        <w:tc>
          <w:tcPr>
            <w:tcW w:w="779" w:type="dxa"/>
            <w:vAlign w:val="center"/>
          </w:tcPr>
          <w:p w:rsidRPr="006A3868" w:rsidR="008D3DD9" w:rsidP="00B4676B" w:rsidRDefault="008D3DD9" w14:paraId="363372B2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TO</w:t>
            </w:r>
          </w:p>
        </w:tc>
      </w:tr>
      <w:tr xmlns:wp14="http://schemas.microsoft.com/office/word/2010/wordml" w:rsidRPr="006A3868" w:rsidR="008D3DD9" w:rsidTr="00B4676B" w14:paraId="00838BF9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Pr="006A3868" w:rsidR="008D3DD9" w:rsidP="00B4676B" w:rsidRDefault="008D3DD9" w14:paraId="0DF006A5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Indirizzo</w:t>
            </w:r>
          </w:p>
        </w:tc>
        <w:tc>
          <w:tcPr>
            <w:tcW w:w="7175" w:type="dxa"/>
            <w:gridSpan w:val="3"/>
            <w:vAlign w:val="center"/>
          </w:tcPr>
          <w:p w:rsidRPr="006A3868" w:rsidR="008D3DD9" w:rsidP="00B4676B" w:rsidRDefault="008D3DD9" w14:paraId="5CFFC5BA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C. so Unione Sovietica, 312</w:t>
            </w:r>
          </w:p>
        </w:tc>
      </w:tr>
      <w:tr xmlns:wp14="http://schemas.microsoft.com/office/word/2010/wordml" w:rsidRPr="006A3868" w:rsidR="008D3DD9" w:rsidTr="00B4676B" w14:paraId="7ACFCE24" wp14:textId="77777777">
        <w:trPr>
          <w:trHeight w:val="454"/>
          <w:jc w:val="center"/>
        </w:trPr>
        <w:tc>
          <w:tcPr>
            <w:tcW w:w="2783" w:type="dxa"/>
            <w:vAlign w:val="center"/>
          </w:tcPr>
          <w:p w:rsidR="008D3DD9" w:rsidP="00B4676B" w:rsidRDefault="008D3DD9" w14:paraId="3CE75BAD" wp14:textId="77777777">
            <w:pPr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Codice corso</w:t>
            </w:r>
          </w:p>
        </w:tc>
        <w:tc>
          <w:tcPr>
            <w:tcW w:w="7175" w:type="dxa"/>
            <w:gridSpan w:val="3"/>
            <w:vAlign w:val="center"/>
          </w:tcPr>
          <w:p w:rsidR="008D3DD9" w:rsidP="00B4676B" w:rsidRDefault="008D3DD9" w14:paraId="665D8573" wp14:textId="77777777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ATECO 2007 P 85</w:t>
            </w:r>
            <w:r w:rsidR="00E62744">
              <w:rPr>
                <w:rFonts w:ascii="Arial" w:hAnsi="Arial"/>
                <w:bCs/>
              </w:rPr>
              <w:t xml:space="preserve"> – ATECO </w:t>
            </w:r>
            <w:r w:rsidR="00BE1D11">
              <w:rPr>
                <w:rFonts w:ascii="Arial" w:hAnsi="Arial"/>
                <w:bCs/>
              </w:rPr>
              <w:t>25.62.00 (metalmeccanico)</w:t>
            </w:r>
          </w:p>
        </w:tc>
      </w:tr>
    </w:tbl>
    <w:p xmlns:wp14="http://schemas.microsoft.com/office/word/2010/wordml" w:rsidR="008D3DD9" w:rsidP="008D3DD9" w:rsidRDefault="008D3DD9" w14:paraId="0FB78278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1FC39945" wp14:textId="77777777">
      <w:pPr>
        <w:spacing w:line="360" w:lineRule="auto"/>
        <w:rPr>
          <w:rFonts w:ascii="Arial" w:hAnsi="Arial"/>
          <w:sz w:val="18"/>
        </w:rPr>
      </w:pPr>
    </w:p>
    <w:p xmlns:wp14="http://schemas.microsoft.com/office/word/2010/wordml" w:rsidR="008D3DD9" w:rsidP="008D3DD9" w:rsidRDefault="008D3DD9" w14:paraId="0052B610" wp14:textId="77777777">
      <w:pPr>
        <w:pStyle w:val="Titolo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REGISTRO PRESENZE GIORNALIERE ALLIEVI</w:t>
      </w:r>
    </w:p>
    <w:p xmlns:wp14="http://schemas.microsoft.com/office/word/2010/wordml" w:rsidR="008D3DD9" w:rsidP="008D3DD9" w:rsidRDefault="008D3DD9" w14:paraId="110FFD37" wp14:textId="77777777">
      <w:pPr>
        <w:rPr>
          <w:rFonts w:ascii="Arial" w:hAnsi="Arial"/>
          <w:sz w:val="14"/>
        </w:rPr>
      </w:pPr>
    </w:p>
    <w:p xmlns:wp14="http://schemas.microsoft.com/office/word/2010/wordml" w:rsidR="008D3DD9" w:rsidP="008D3DD9" w:rsidRDefault="008D3DD9" w14:paraId="6B699379" wp14:textId="77777777">
      <w:pPr>
        <w:rPr>
          <w:rFonts w:ascii="Arial" w:hAnsi="Arial"/>
          <w:b/>
        </w:rPr>
      </w:pPr>
    </w:p>
    <w:p xmlns:wp14="http://schemas.microsoft.com/office/word/2010/wordml" w:rsidR="10DBBA4F" w:rsidP="5520DEB8" w:rsidRDefault="10DBBA4F" w14:paraId="0FC0ED82" wp14:textId="77777777">
      <w:pPr>
        <w:rPr>
          <w:b/>
          <w:bCs/>
          <w:color w:val="000000" w:themeColor="text1"/>
          <w:sz w:val="20"/>
          <w:szCs w:val="20"/>
        </w:rPr>
      </w:pPr>
      <w:r w:rsidRPr="5520DEB8">
        <w:rPr>
          <w:b/>
          <w:bCs/>
          <w:color w:val="000000" w:themeColor="text1"/>
          <w:sz w:val="20"/>
          <w:szCs w:val="20"/>
        </w:rPr>
        <w:t>Data lezione:</w:t>
      </w:r>
      <w:r w:rsidR="00FC3540">
        <w:rPr>
          <w:b/>
          <w:bCs/>
          <w:color w:val="000000" w:themeColor="text1"/>
          <w:sz w:val="20"/>
          <w:szCs w:val="20"/>
        </w:rPr>
        <w:t>_________</w:t>
      </w:r>
      <w:r w:rsidRPr="5520DEB8">
        <w:rPr>
          <w:b/>
          <w:bCs/>
          <w:color w:val="000000" w:themeColor="text1"/>
          <w:sz w:val="20"/>
          <w:szCs w:val="20"/>
        </w:rPr>
        <w:t xml:space="preserve"> dalle ore</w:t>
      </w:r>
      <w:r w:rsidR="00FC3540">
        <w:rPr>
          <w:b/>
          <w:bCs/>
          <w:color w:val="000000" w:themeColor="text1"/>
          <w:sz w:val="20"/>
          <w:szCs w:val="20"/>
        </w:rPr>
        <w:t>________</w:t>
      </w:r>
      <w:r w:rsidRPr="5520DEB8">
        <w:rPr>
          <w:b/>
          <w:bCs/>
          <w:color w:val="000000" w:themeColor="text1"/>
          <w:sz w:val="20"/>
          <w:szCs w:val="20"/>
        </w:rPr>
        <w:t xml:space="preserve"> alle ore</w:t>
      </w:r>
      <w:r w:rsidR="00FC3540">
        <w:rPr>
          <w:b/>
          <w:bCs/>
          <w:color w:val="000000" w:themeColor="text1"/>
          <w:sz w:val="20"/>
          <w:szCs w:val="20"/>
        </w:rPr>
        <w:t>________</w:t>
      </w:r>
      <w:r w:rsidRPr="5520DEB8">
        <w:rPr>
          <w:b/>
          <w:bCs/>
          <w:color w:val="000000" w:themeColor="text1"/>
          <w:sz w:val="20"/>
          <w:szCs w:val="20"/>
        </w:rPr>
        <w:t xml:space="preserve"> per un totale di </w:t>
      </w:r>
      <w:r w:rsidR="00FC3540">
        <w:rPr>
          <w:b/>
          <w:bCs/>
          <w:color w:val="000000" w:themeColor="text1"/>
          <w:sz w:val="20"/>
          <w:szCs w:val="20"/>
        </w:rPr>
        <w:t>______</w:t>
      </w:r>
      <w:r w:rsidRPr="5520DEB8">
        <w:rPr>
          <w:b/>
          <w:bCs/>
          <w:color w:val="000000" w:themeColor="text1"/>
          <w:sz w:val="20"/>
          <w:szCs w:val="20"/>
        </w:rPr>
        <w:t xml:space="preserve"> ore di lezione</w:t>
      </w:r>
    </w:p>
    <w:p xmlns:wp14="http://schemas.microsoft.com/office/word/2010/wordml" w:rsidR="008D3DD9" w:rsidP="008D3DD9" w:rsidRDefault="008D3DD9" w14:paraId="3FE9F23F" wp14:textId="77777777">
      <w:pPr>
        <w:rPr>
          <w:rFonts w:ascii="Arial" w:hAnsi="Arial"/>
          <w:sz w:val="14"/>
        </w:rPr>
      </w:pPr>
    </w:p>
    <w:tbl>
      <w:tblPr>
        <w:tblW w:w="985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3736"/>
        <w:gridCol w:w="5245"/>
      </w:tblGrid>
      <w:tr xmlns:wp14="http://schemas.microsoft.com/office/word/2010/wordml" w:rsidR="008D3DD9" w:rsidTr="46C51E08" w14:paraId="3D0A76B7" wp14:textId="77777777">
        <w:trPr>
          <w:cantSplit/>
          <w:trHeight w:val="400"/>
        </w:trPr>
        <w:tc>
          <w:tcPr>
            <w:tcW w:w="870" w:type="dxa"/>
            <w:vMerge w:val="restart"/>
            <w:tcMar/>
            <w:textDirection w:val="btLr"/>
            <w:vAlign w:val="center"/>
          </w:tcPr>
          <w:p w:rsidR="008D3DD9" w:rsidP="00B4676B" w:rsidRDefault="008D3DD9" w14:paraId="5948F0D4" wp14:textId="77777777">
            <w:pPr>
              <w:ind w:left="113" w:right="113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sz w:val="16"/>
              </w:rPr>
              <w:t>N°</w:t>
            </w:r>
            <w:proofErr w:type="spellEnd"/>
            <w:r>
              <w:rPr>
                <w:rFonts w:ascii="Arial" w:hAnsi="Arial"/>
                <w:b/>
                <w:sz w:val="16"/>
              </w:rPr>
              <w:t xml:space="preserve"> d’</w:t>
            </w:r>
            <w:proofErr w:type="spellStart"/>
            <w:r>
              <w:rPr>
                <w:rFonts w:ascii="Arial" w:hAnsi="Arial"/>
                <w:b/>
                <w:sz w:val="16"/>
              </w:rPr>
              <w:t>ord</w:t>
            </w:r>
            <w:proofErr w:type="spellEnd"/>
            <w:r>
              <w:rPr>
                <w:rFonts w:ascii="Arial" w:hAnsi="Arial"/>
                <w:b/>
                <w:sz w:val="16"/>
              </w:rPr>
              <w:t>.</w:t>
            </w:r>
          </w:p>
        </w:tc>
        <w:tc>
          <w:tcPr>
            <w:tcW w:w="8981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B4676B" w:rsidR="008D3DD9" w:rsidP="46C51E08" w:rsidRDefault="008D3DD9" w14:paraId="2BD3BC76" wp14:textId="1C9F9110">
            <w:pPr>
              <w:pStyle w:val="Titolo7"/>
              <w:spacing w:before="80" w:after="60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</w:pPr>
            <w:r w:rsidRPr="46C51E08" w:rsidR="541217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ELENCO Alunni     </w:t>
            </w:r>
            <w:r w:rsidRPr="46C51E08" w:rsidR="541217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-  Classe</w:t>
            </w:r>
            <w:r w:rsidRPr="46C51E08" w:rsidR="541217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{</w:t>
            </w:r>
            <w:r w:rsidRPr="46C51E08" w:rsidR="541217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>classe}  -</w:t>
            </w:r>
            <w:r w:rsidRPr="46C51E08" w:rsidR="5412170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it-IT"/>
              </w:rPr>
              <w:t xml:space="preserve">  Sezione {istituto} {sezione}</w:t>
            </w:r>
          </w:p>
        </w:tc>
      </w:tr>
      <w:tr xmlns:wp14="http://schemas.microsoft.com/office/word/2010/wordml" w:rsidR="008D3DD9" w:rsidTr="46C51E08" w14:paraId="6326785D" wp14:textId="77777777">
        <w:trPr>
          <w:cantSplit/>
          <w:trHeight w:val="440"/>
        </w:trPr>
        <w:tc>
          <w:tcPr>
            <w:tcW w:w="870" w:type="dxa"/>
            <w:vMerge/>
            <w:tcMar/>
          </w:tcPr>
          <w:p w:rsidR="008D3DD9" w:rsidP="00B4676B" w:rsidRDefault="008D3DD9" w14:paraId="1F72F646" wp14:textId="77777777">
            <w:pPr>
              <w:spacing w:before="120"/>
              <w:ind w:right="113"/>
              <w:jc w:val="right"/>
              <w:rPr>
                <w:rFonts w:ascii="Arial" w:hAnsi="Arial"/>
                <w:b/>
              </w:rPr>
            </w:pPr>
          </w:p>
        </w:tc>
        <w:tc>
          <w:tcPr>
            <w:tcW w:w="3736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Pr="0089126F" w:rsidR="008D3DD9" w:rsidP="00B4676B" w:rsidRDefault="008D3DD9" w14:paraId="5CF4714E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Nominativo</w:t>
            </w:r>
          </w:p>
        </w:tc>
        <w:tc>
          <w:tcPr>
            <w:tcW w:w="5245" w:type="dxa"/>
            <w:tcMar/>
            <w:vAlign w:val="center"/>
          </w:tcPr>
          <w:p w:rsidRPr="0089126F" w:rsidR="008D3DD9" w:rsidP="00B4676B" w:rsidRDefault="008D3DD9" w14:paraId="7C15739C" wp14:textId="7777777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9126F">
              <w:rPr>
                <w:rFonts w:ascii="Arial" w:hAnsi="Arial"/>
                <w:b/>
                <w:sz w:val="20"/>
                <w:szCs w:val="20"/>
              </w:rPr>
              <w:t>Firma</w:t>
            </w:r>
          </w:p>
        </w:tc>
      </w:tr>
      <w:tr xmlns:wp14="http://schemas.microsoft.com/office/word/2010/wordml" w:rsidR="0089126F" w:rsidTr="46C51E08" w14:paraId="4B299736" wp14:textId="77777777">
        <w:trPr>
          <w:trHeight w:val="340"/>
        </w:trPr>
        <w:tc>
          <w:tcPr>
            <w:tcW w:w="870" w:type="dxa"/>
            <w:tcMar/>
            <w:vAlign w:val="center"/>
          </w:tcPr>
          <w:p w:rsidR="46C51E08" w:rsidP="46C51E08" w:rsidRDefault="46C51E08" w14:paraId="528ADC56" w14:textId="2CA3898B">
            <w:pPr>
              <w:spacing w:before="1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C51E08" w:rsidR="46C51E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it-IT"/>
              </w:rPr>
              <w:t>{#studenti}{idx}</w:t>
            </w:r>
          </w:p>
        </w:tc>
        <w:tc>
          <w:tcPr>
            <w:tcW w:w="3736" w:type="dxa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46C51E08" w:rsidP="46C51E08" w:rsidRDefault="46C51E08" w14:paraId="2D7B56D2" w14:textId="624013E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C51E08" w:rsidR="46C51E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it-IT"/>
              </w:rPr>
              <w:t>{cognome} {nome}</w:t>
            </w:r>
          </w:p>
        </w:tc>
        <w:tc>
          <w:tcPr>
            <w:tcW w:w="5245" w:type="dxa"/>
            <w:tcMar/>
            <w:vAlign w:val="center"/>
          </w:tcPr>
          <w:p w:rsidR="46C51E08" w:rsidP="46C51E08" w:rsidRDefault="46C51E08" w14:paraId="47EE3B44" w14:textId="013B467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46C51E08" w:rsidR="46C51E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it-IT"/>
              </w:rPr>
              <w:t>{/studenti}</w:t>
            </w:r>
          </w:p>
        </w:tc>
      </w:tr>
    </w:tbl>
    <w:p xmlns:wp14="http://schemas.microsoft.com/office/word/2010/wordml" w:rsidR="008D3DD9" w:rsidP="00404FF9" w:rsidRDefault="008D3DD9" w14:paraId="296FEF7D" wp14:textId="77777777"/>
    <w:p xmlns:wp14="http://schemas.microsoft.com/office/word/2010/wordml" w:rsidR="00E62744" w:rsidP="00404FF9" w:rsidRDefault="00E62744" w14:paraId="7194DBDC" wp14:textId="77777777"/>
    <w:p xmlns:wp14="http://schemas.microsoft.com/office/word/2010/wordml" w:rsidR="00E62744" w:rsidP="00404FF9" w:rsidRDefault="00E62744" w14:paraId="769D0D3C" wp14:textId="77777777"/>
    <w:p w:rsidR="46C51E08" w:rsidRDefault="46C51E08" w14:paraId="24F349F8" w14:textId="27155D1D">
      <w:r>
        <w:br w:type="page"/>
      </w:r>
    </w:p>
    <w:p xmlns:wp14="http://schemas.microsoft.com/office/word/2010/wordml" w:rsidR="008D3DD9" w:rsidP="6C37B9C8" w:rsidRDefault="008D3DD9" w14:paraId="4DAEED9A" wp14:textId="77777777">
      <w:pPr>
        <w:pStyle w:val="Titolo"/>
        <w:rPr>
          <w:rFonts w:ascii="Arial" w:hAnsi="Arial" w:cs="Arial"/>
          <w:b/>
          <w:bCs/>
        </w:rPr>
      </w:pPr>
      <w:r w:rsidRPr="6C37B9C8">
        <w:rPr>
          <w:rFonts w:ascii="Arial" w:hAnsi="Arial" w:cs="Arial"/>
          <w:b/>
          <w:bCs/>
        </w:rPr>
        <w:t>Argomenti svolti durante la lezione</w:t>
      </w:r>
    </w:p>
    <w:p xmlns:wp14="http://schemas.microsoft.com/office/word/2010/wordml" w:rsidRPr="004D0485" w:rsidR="008D3DD9" w:rsidP="008D3DD9" w:rsidRDefault="008D3DD9" w14:paraId="48A21919" wp14:textId="77777777">
      <w:pPr>
        <w:rPr>
          <w:rFonts w:ascii="Arial" w:hAnsi="Arial" w:cs="Arial"/>
          <w:sz w:val="16"/>
          <w:szCs w:val="16"/>
        </w:rPr>
      </w:pPr>
    </w:p>
    <w:p xmlns:wp14="http://schemas.microsoft.com/office/word/2010/wordml" w:rsidRPr="0089126F" w:rsidR="008D3DD9" w:rsidP="008D3DD9" w:rsidRDefault="008D3DD9" w14:paraId="70B6A3F5" wp14:textId="77777777">
      <w:pPr>
        <w:rPr>
          <w:rFonts w:ascii="Arial" w:hAnsi="Arial" w:cs="Arial"/>
          <w:sz w:val="20"/>
          <w:szCs w:val="20"/>
        </w:rPr>
      </w:pPr>
      <w:r w:rsidRPr="0089126F">
        <w:rPr>
          <w:rFonts w:ascii="Arial" w:hAnsi="Arial" w:cs="Arial"/>
          <w:sz w:val="20"/>
          <w:szCs w:val="20"/>
        </w:rPr>
        <w:t>Vengono analizzati i concetti generali in tema di prevenzione e sicurezza sul lavoro, in particolare:</w:t>
      </w:r>
    </w:p>
    <w:p xmlns:wp14="http://schemas.microsoft.com/office/word/2010/wordml" w:rsidRPr="005F2873" w:rsidR="008D3DD9" w:rsidP="008D3DD9" w:rsidRDefault="008D3DD9" w14:paraId="6BD18F9B" wp14:textId="77777777">
      <w:pPr>
        <w:rPr>
          <w:rFonts w:ascii="Arial" w:hAnsi="Arial" w:cs="Arial"/>
          <w:sz w:val="10"/>
          <w:szCs w:val="10"/>
        </w:rPr>
      </w:pPr>
    </w:p>
    <w:tbl>
      <w:tblPr>
        <w:tblW w:w="91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/>
      </w:tblPr>
      <w:tblGrid>
        <w:gridCol w:w="9180"/>
      </w:tblGrid>
      <w:tr xmlns:wp14="http://schemas.microsoft.com/office/word/2010/wordml" w:rsidRPr="0060545B" w:rsidR="008D3DD9" w:rsidTr="00B4676B" w14:paraId="77D0AE1D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5F368E5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1. Rischi infortuni</w:t>
            </w:r>
          </w:p>
        </w:tc>
      </w:tr>
      <w:tr xmlns:wp14="http://schemas.microsoft.com/office/word/2010/wordml" w:rsidRPr="0060545B" w:rsidR="008D3DD9" w:rsidTr="00B4676B" w14:paraId="58D241C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B3D4D6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2. Rischi elettrici generali</w:t>
            </w:r>
          </w:p>
        </w:tc>
      </w:tr>
      <w:tr xmlns:wp14="http://schemas.microsoft.com/office/word/2010/wordml" w:rsidRPr="0060545B" w:rsidR="008D3DD9" w:rsidTr="00B4676B" w14:paraId="77479E64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FF3030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3. Attrezzature</w:t>
            </w:r>
          </w:p>
        </w:tc>
      </w:tr>
      <w:tr xmlns:wp14="http://schemas.microsoft.com/office/word/2010/wordml" w:rsidRPr="0060545B" w:rsidR="008D3DD9" w:rsidTr="00B4676B" w14:paraId="0B14BB32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05C05B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4. Rischi da esplosione</w:t>
            </w:r>
          </w:p>
        </w:tc>
      </w:tr>
      <w:tr xmlns:wp14="http://schemas.microsoft.com/office/word/2010/wordml" w:rsidRPr="0060545B" w:rsidR="008D3DD9" w:rsidTr="00B4676B" w14:paraId="59AE66CC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D3164F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5. Rischi chimici</w:t>
            </w:r>
          </w:p>
        </w:tc>
      </w:tr>
      <w:tr xmlns:wp14="http://schemas.microsoft.com/office/word/2010/wordml" w:rsidRPr="0060545B" w:rsidR="008D3DD9" w:rsidTr="00B4676B" w14:paraId="1FF5BE4F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21640D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6. Nebbie, oli, fumi, vapori, polveri</w:t>
            </w:r>
          </w:p>
        </w:tc>
      </w:tr>
      <w:tr xmlns:wp14="http://schemas.microsoft.com/office/word/2010/wordml" w:rsidRPr="0060545B" w:rsidR="008D3DD9" w:rsidTr="00B4676B" w14:paraId="14D8825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ADF846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7. Etichettatura</w:t>
            </w:r>
          </w:p>
        </w:tc>
      </w:tr>
      <w:tr xmlns:wp14="http://schemas.microsoft.com/office/word/2010/wordml" w:rsidRPr="0060545B" w:rsidR="008D3DD9" w:rsidTr="00B4676B" w14:paraId="665EEE69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197D98B2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8. Rischi cancerogeni</w:t>
            </w:r>
          </w:p>
        </w:tc>
      </w:tr>
      <w:tr xmlns:wp14="http://schemas.microsoft.com/office/word/2010/wordml" w:rsidRPr="0060545B" w:rsidR="008D3DD9" w:rsidTr="00B4676B" w14:paraId="3E63AD55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46D772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9. Rischi biologici</w:t>
            </w:r>
          </w:p>
        </w:tc>
      </w:tr>
      <w:tr xmlns:wp14="http://schemas.microsoft.com/office/word/2010/wordml" w:rsidRPr="0060545B" w:rsidR="008D3DD9" w:rsidTr="00B4676B" w14:paraId="337F96D6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336C97D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10. Rischi fisici</w:t>
            </w:r>
          </w:p>
        </w:tc>
      </w:tr>
      <w:tr xmlns:wp14="http://schemas.microsoft.com/office/word/2010/wordml" w:rsidRPr="0060545B" w:rsidR="008D3DD9" w:rsidTr="00B4676B" w14:paraId="3919DA9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496B9BEE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11. Rumore</w:t>
            </w:r>
          </w:p>
        </w:tc>
      </w:tr>
      <w:tr xmlns:wp14="http://schemas.microsoft.com/office/word/2010/wordml" w:rsidRPr="0060545B" w:rsidR="008D3DD9" w:rsidTr="00B4676B" w14:paraId="70D6E8F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6BBFD9E9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12. Vibrazione</w:t>
            </w:r>
          </w:p>
        </w:tc>
      </w:tr>
      <w:tr xmlns:wp14="http://schemas.microsoft.com/office/word/2010/wordml" w:rsidRPr="0060545B" w:rsidR="008D3DD9" w:rsidTr="00B4676B" w14:paraId="5B27A14D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CECF29E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13. Radiazioni</w:t>
            </w:r>
          </w:p>
        </w:tc>
      </w:tr>
      <w:tr xmlns:wp14="http://schemas.microsoft.com/office/word/2010/wordml" w:rsidRPr="0060545B" w:rsidR="008D3DD9" w:rsidTr="00B4676B" w14:paraId="4D57B050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151AC60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14. Microclima e illuminazione</w:t>
            </w:r>
          </w:p>
        </w:tc>
      </w:tr>
      <w:tr xmlns:wp14="http://schemas.microsoft.com/office/word/2010/wordml" w:rsidRPr="0060545B" w:rsidR="008D3DD9" w:rsidTr="00B4676B" w14:paraId="782F46F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730FE39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15. Videoterminali</w:t>
            </w:r>
          </w:p>
        </w:tc>
      </w:tr>
      <w:tr xmlns:wp14="http://schemas.microsoft.com/office/word/2010/wordml" w:rsidRPr="0060545B" w:rsidR="008D3DD9" w:rsidTr="00B4676B" w14:paraId="349C35BE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586ABBF3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16. DPI, Organizzazione del lavoro</w:t>
            </w:r>
          </w:p>
        </w:tc>
      </w:tr>
      <w:tr xmlns:wp14="http://schemas.microsoft.com/office/word/2010/wordml" w:rsidRPr="0060545B" w:rsidR="008D3DD9" w:rsidTr="00B4676B" w14:paraId="5B17A859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293113A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17. Ambienti di lavoro</w:t>
            </w:r>
          </w:p>
        </w:tc>
      </w:tr>
      <w:tr xmlns:wp14="http://schemas.microsoft.com/office/word/2010/wordml" w:rsidRPr="0060545B" w:rsidR="008D3DD9" w:rsidTr="00B4676B" w14:paraId="73AD08AF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9F5D4FC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18. Stress lavoro-correlato</w:t>
            </w:r>
          </w:p>
        </w:tc>
      </w:tr>
      <w:tr xmlns:wp14="http://schemas.microsoft.com/office/word/2010/wordml" w:rsidRPr="0060545B" w:rsidR="008D3DD9" w:rsidTr="00B4676B" w14:paraId="0AD26E2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C363896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19. Movimentazione manuale dei carichi</w:t>
            </w:r>
          </w:p>
        </w:tc>
      </w:tr>
      <w:tr xmlns:wp14="http://schemas.microsoft.com/office/word/2010/wordml" w:rsidRPr="0060545B" w:rsidR="008D3DD9" w:rsidTr="00B4676B" w14:paraId="61C304C3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13B4CF7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20. Segnaletica</w:t>
            </w:r>
          </w:p>
        </w:tc>
      </w:tr>
      <w:tr xmlns:wp14="http://schemas.microsoft.com/office/word/2010/wordml" w:rsidRPr="0060545B" w:rsidR="008D3DD9" w:rsidTr="00B4676B" w14:paraId="5699F211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34E58928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21. Emergenze</w:t>
            </w:r>
          </w:p>
        </w:tc>
      </w:tr>
      <w:tr xmlns:wp14="http://schemas.microsoft.com/office/word/2010/wordml" w:rsidRPr="0060545B" w:rsidR="008D3DD9" w:rsidTr="00B4676B" w14:paraId="6678C5E7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24EF5FCB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 xml:space="preserve">22. Procedure di sicurezza con riferimento al </w:t>
            </w:r>
            <w:r>
              <w:rPr>
                <w:rFonts w:ascii="Arial" w:hAnsi="Arial" w:cs="Arial"/>
                <w:color w:val="222222"/>
              </w:rPr>
              <w:t xml:space="preserve"> </w:t>
            </w:r>
            <w:r w:rsidRPr="005F2873">
              <w:rPr>
                <w:rFonts w:ascii="Arial" w:hAnsi="Arial" w:cs="Arial"/>
                <w:color w:val="222222"/>
              </w:rPr>
              <w:t>profilo di rischio specifico</w:t>
            </w:r>
          </w:p>
        </w:tc>
      </w:tr>
      <w:tr xmlns:wp14="http://schemas.microsoft.com/office/word/2010/wordml" w:rsidRPr="0060545B" w:rsidR="008D3DD9" w:rsidTr="00B4676B" w14:paraId="00B9A950" wp14:textId="77777777">
        <w:tc>
          <w:tcPr>
            <w:tcW w:w="9180" w:type="dxa"/>
            <w:shd w:val="clear" w:color="auto" w:fill="auto"/>
            <w:vAlign w:val="center"/>
          </w:tcPr>
          <w:p w:rsidRPr="005F2873" w:rsidR="008D3DD9" w:rsidP="00B4676B" w:rsidRDefault="008D3DD9" w14:paraId="770EF48D" wp14:textId="77777777">
            <w:pPr>
              <w:shd w:val="clear" w:color="auto" w:fill="FFFFFF"/>
              <w:rPr>
                <w:rFonts w:ascii="Arial" w:hAnsi="Arial" w:cs="Arial"/>
                <w:color w:val="222222"/>
              </w:rPr>
            </w:pPr>
            <w:r w:rsidRPr="005F2873">
              <w:rPr>
                <w:rFonts w:ascii="Arial" w:hAnsi="Arial" w:cs="Arial"/>
                <w:color w:val="222222"/>
              </w:rPr>
              <w:t>23. Procedure esodo e incendi</w:t>
            </w:r>
          </w:p>
        </w:tc>
      </w:tr>
    </w:tbl>
    <w:p xmlns:wp14="http://schemas.microsoft.com/office/word/2010/wordml" w:rsidR="008D3DD9" w:rsidP="008D3DD9" w:rsidRDefault="008D3DD9" w14:paraId="238601FE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0F3CABC7" wp14:textId="77777777">
      <w:pPr>
        <w:rPr>
          <w:rFonts w:ascii="Arial" w:hAnsi="Arial" w:cs="Arial"/>
        </w:rPr>
      </w:pPr>
    </w:p>
    <w:p xmlns:wp14="http://schemas.microsoft.com/office/word/2010/wordml" w:rsidR="008D3DD9" w:rsidP="008D3DD9" w:rsidRDefault="008D3DD9" w14:paraId="5B08B5D1" wp14:textId="77777777">
      <w:pPr>
        <w:rPr>
          <w:rFonts w:ascii="Arial" w:hAnsi="Arial" w:cs="Arial"/>
        </w:rPr>
      </w:pPr>
    </w:p>
    <w:p xmlns:wp14="http://schemas.microsoft.com/office/word/2010/wordml" w:rsidR="008D3DD9" w:rsidP="00404FF9" w:rsidRDefault="008D3DD9" w14:paraId="16DEB4AB" wp14:textId="77777777"/>
    <w:p xmlns:wp14="http://schemas.microsoft.com/office/word/2010/wordml" w:rsidR="00FC64A4" w:rsidP="00404FF9" w:rsidRDefault="00FC64A4" w14:paraId="0AD9C6F4" wp14:textId="77777777"/>
    <w:p xmlns:wp14="http://schemas.microsoft.com/office/word/2010/wordml" w:rsidR="00FC64A4" w:rsidP="00404FF9" w:rsidRDefault="00FC64A4" w14:paraId="4B1F511A" wp14:textId="77777777"/>
    <w:p xmlns:wp14="http://schemas.microsoft.com/office/word/2010/wordml" w:rsidR="00FC64A4" w:rsidP="00404FF9" w:rsidRDefault="00FC64A4" w14:paraId="65F9C3DC" wp14:textId="77777777"/>
    <w:p xmlns:wp14="http://schemas.microsoft.com/office/word/2010/wordml" w:rsidR="00FC64A4" w:rsidP="00404FF9" w:rsidRDefault="00FC64A4" w14:paraId="5023141B" wp14:textId="77777777"/>
    <w:p xmlns:wp14="http://schemas.microsoft.com/office/word/2010/wordml" w:rsidR="00FC64A4" w:rsidP="00404FF9" w:rsidRDefault="00FC64A4" w14:paraId="1F3B1409" wp14:textId="77777777"/>
    <w:p xmlns:wp14="http://schemas.microsoft.com/office/word/2010/wordml" w:rsidR="00FC64A4" w:rsidP="00404FF9" w:rsidRDefault="00FC64A4" w14:paraId="562C75D1" wp14:textId="77777777"/>
    <w:p xmlns:wp14="http://schemas.microsoft.com/office/word/2010/wordml" w:rsidR="00FC64A4" w:rsidP="00404FF9" w:rsidRDefault="00FC64A4" w14:paraId="664355AD" wp14:textId="77777777"/>
    <w:p xmlns:wp14="http://schemas.microsoft.com/office/word/2010/wordml" w:rsidR="008D3DD9" w:rsidP="00404FF9" w:rsidRDefault="008D3DD9" w14:paraId="1A965116" wp14:textId="77777777"/>
    <w:p xmlns:wp14="http://schemas.microsoft.com/office/word/2010/wordml" w:rsidR="00E62744" w:rsidP="00404FF9" w:rsidRDefault="00E62744" w14:paraId="7DF4E37C" wp14:textId="77777777"/>
    <w:p xmlns:wp14="http://schemas.microsoft.com/office/word/2010/wordml" w:rsidRPr="00E62744" w:rsidR="00E62744" w:rsidP="00E62744" w:rsidRDefault="00E62744" w14:paraId="42C6D796" wp14:textId="77777777"/>
    <w:tbl>
      <w:tblPr>
        <w:tblW w:w="918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6"/>
        <w:gridCol w:w="8614"/>
      </w:tblGrid>
      <w:tr xmlns:wp14="http://schemas.microsoft.com/office/word/2010/wordml" w:rsidRPr="00E62744" w:rsidR="00E62744" w:rsidTr="00FC64A4" w14:paraId="2782BEB0" wp14:textId="77777777">
        <w:trPr>
          <w:trHeight w:val="170"/>
        </w:trPr>
        <w:tc>
          <w:tcPr>
            <w:tcW w:w="56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56B20A0C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</w:t>
            </w:r>
          </w:p>
        </w:tc>
        <w:tc>
          <w:tcPr>
            <w:tcW w:w="920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540F2E8D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Schiacciamento </w:t>
            </w:r>
          </w:p>
        </w:tc>
      </w:tr>
      <w:tr xmlns:wp14="http://schemas.microsoft.com/office/word/2010/wordml" w:rsidRPr="00E62744" w:rsidR="00E62744" w:rsidTr="00FC64A4" w14:paraId="11430BA2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7144751B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2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6067F9B8" wp14:textId="77777777">
            <w:pPr>
              <w:ind w:left="37"/>
              <w:rPr>
                <w:color w:val="222222"/>
                <w:sz w:val="20"/>
                <w:szCs w:val="20"/>
              </w:rPr>
            </w:pPr>
            <w:proofErr w:type="spellStart"/>
            <w:r w:rsidRPr="00E62744">
              <w:rPr>
                <w:rFonts w:ascii="Arial" w:hAnsi="Arial" w:cs="Arial"/>
                <w:color w:val="404040"/>
                <w:spacing w:val="23"/>
              </w:rPr>
              <w:t>Cesoiamento</w:t>
            </w:r>
            <w:proofErr w:type="spellEnd"/>
            <w:r w:rsidRPr="00E62744">
              <w:rPr>
                <w:rFonts w:ascii="Arial" w:hAnsi="Arial" w:cs="Arial"/>
                <w:color w:val="404040"/>
                <w:spacing w:val="23"/>
              </w:rPr>
              <w:t>  </w:t>
            </w:r>
          </w:p>
        </w:tc>
      </w:tr>
      <w:tr xmlns:wp14="http://schemas.microsoft.com/office/word/2010/wordml" w:rsidRPr="00E62744" w:rsidR="00E62744" w:rsidTr="00FC64A4" w14:paraId="052CA6AE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0B778152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3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156D96E3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Taglio o sezionamento </w:t>
            </w:r>
          </w:p>
        </w:tc>
      </w:tr>
      <w:tr xmlns:wp14="http://schemas.microsoft.com/office/word/2010/wordml" w:rsidRPr="00E62744" w:rsidR="00E62744" w:rsidTr="00FC64A4" w14:paraId="61203170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279935FF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4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0DC3FBF4" wp14:textId="77777777">
            <w:pPr>
              <w:ind w:left="37"/>
              <w:rPr>
                <w:color w:val="222222"/>
                <w:sz w:val="20"/>
                <w:szCs w:val="20"/>
              </w:rPr>
            </w:pPr>
            <w:proofErr w:type="spellStart"/>
            <w:r w:rsidRPr="00E62744">
              <w:rPr>
                <w:rFonts w:ascii="Arial" w:hAnsi="Arial" w:cs="Arial"/>
                <w:color w:val="404040"/>
                <w:spacing w:val="23"/>
              </w:rPr>
              <w:t>Impigliamento</w:t>
            </w:r>
            <w:proofErr w:type="spellEnd"/>
            <w:r w:rsidRPr="00E62744">
              <w:rPr>
                <w:rFonts w:ascii="Arial" w:hAnsi="Arial" w:cs="Arial"/>
                <w:color w:val="404040"/>
                <w:spacing w:val="23"/>
              </w:rPr>
              <w:t>  </w:t>
            </w:r>
          </w:p>
        </w:tc>
      </w:tr>
      <w:tr xmlns:wp14="http://schemas.microsoft.com/office/word/2010/wordml" w:rsidRPr="00E62744" w:rsidR="00E62744" w:rsidTr="00FC64A4" w14:paraId="6B4A44A1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44240AAE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5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36090A63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Trascinamento</w:t>
            </w:r>
          </w:p>
        </w:tc>
      </w:tr>
      <w:tr xmlns:wp14="http://schemas.microsoft.com/office/word/2010/wordml" w:rsidRPr="00E62744" w:rsidR="00E62744" w:rsidTr="00FC64A4" w14:paraId="50B085E8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1B87E3DE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6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199D1146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Intrappolamento</w:t>
            </w:r>
          </w:p>
        </w:tc>
      </w:tr>
      <w:tr xmlns:wp14="http://schemas.microsoft.com/office/word/2010/wordml" w:rsidRPr="00E62744" w:rsidR="00E62744" w:rsidTr="00FC64A4" w14:paraId="02F53D68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109B8484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7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73E4582B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Urto </w:t>
            </w:r>
          </w:p>
        </w:tc>
      </w:tr>
      <w:tr xmlns:wp14="http://schemas.microsoft.com/office/word/2010/wordml" w:rsidRPr="00E62744" w:rsidR="00E62744" w:rsidTr="00FC64A4" w14:paraId="50ADB064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03853697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8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5883BBBA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Perforazione – puntura  </w:t>
            </w:r>
          </w:p>
        </w:tc>
      </w:tr>
      <w:tr xmlns:wp14="http://schemas.microsoft.com/office/word/2010/wordml" w:rsidRPr="00E62744" w:rsidR="00E62744" w:rsidTr="00FC64A4" w14:paraId="57CF4E85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089009E4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9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1A7E78BD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Attrito – abrasione  </w:t>
            </w:r>
          </w:p>
        </w:tc>
      </w:tr>
      <w:tr xmlns:wp14="http://schemas.microsoft.com/office/word/2010/wordml" w:rsidRPr="00E62744" w:rsidR="00E62744" w:rsidTr="00FC64A4" w14:paraId="43C97F39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446DE71A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10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5D2FD037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Proiezione di fluidi – solidi</w:t>
            </w:r>
          </w:p>
        </w:tc>
      </w:tr>
      <w:tr xmlns:wp14="http://schemas.microsoft.com/office/word/2010/wordml" w:rsidRPr="00E62744" w:rsidR="00E62744" w:rsidTr="00FC64A4" w14:paraId="01BA3BE0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735DA4F4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11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685E318B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Attrito – abrasione  </w:t>
            </w:r>
          </w:p>
        </w:tc>
      </w:tr>
      <w:tr xmlns:wp14="http://schemas.microsoft.com/office/word/2010/wordml" w:rsidRPr="00E62744" w:rsidR="00E62744" w:rsidTr="00FC64A4" w14:paraId="0BFAC523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48DF98D7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12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59AC67AD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Fresatrice</w:t>
            </w:r>
          </w:p>
        </w:tc>
      </w:tr>
      <w:tr xmlns:wp14="http://schemas.microsoft.com/office/word/2010/wordml" w:rsidRPr="00E62744" w:rsidR="00E62744" w:rsidTr="00FC64A4" w14:paraId="07F70FE8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5D0116D1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13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31E96468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Tornio</w:t>
            </w:r>
          </w:p>
        </w:tc>
      </w:tr>
      <w:tr xmlns:wp14="http://schemas.microsoft.com/office/word/2010/wordml" w:rsidRPr="00E62744" w:rsidR="00E62744" w:rsidTr="00FC64A4" w14:paraId="6189BD2F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0F953182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14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08C02E61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Trapano sensitivo</w:t>
            </w:r>
          </w:p>
        </w:tc>
      </w:tr>
      <w:tr xmlns:wp14="http://schemas.microsoft.com/office/word/2010/wordml" w:rsidRPr="00E62744" w:rsidR="00E62744" w:rsidTr="00FC64A4" w14:paraId="2CC347EC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423D4B9D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15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73C93798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Segatrice a nastro</w:t>
            </w:r>
          </w:p>
        </w:tc>
      </w:tr>
      <w:tr xmlns:wp14="http://schemas.microsoft.com/office/word/2010/wordml" w:rsidRPr="00E62744" w:rsidR="00E62744" w:rsidTr="00FC64A4" w14:paraId="6A70988A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632BF140" wp14:textId="77777777">
            <w:pPr>
              <w:jc w:val="center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222222"/>
              </w:rPr>
              <w:t>16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25720B8B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Segatrice circolare</w:t>
            </w:r>
          </w:p>
        </w:tc>
      </w:tr>
      <w:tr xmlns:wp14="http://schemas.microsoft.com/office/word/2010/wordml" w:rsidRPr="00E62744" w:rsidR="00E62744" w:rsidTr="00FC64A4" w14:paraId="22B5CDE3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5DA96121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17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450D516B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Troncatrice</w:t>
            </w:r>
          </w:p>
        </w:tc>
      </w:tr>
      <w:tr xmlns:wp14="http://schemas.microsoft.com/office/word/2010/wordml" w:rsidRPr="00E62744" w:rsidR="00E62744" w:rsidTr="00FC64A4" w14:paraId="2AF79B1E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5D9857E1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18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78494839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Molatrice fissa</w:t>
            </w:r>
          </w:p>
        </w:tc>
      </w:tr>
      <w:tr xmlns:wp14="http://schemas.microsoft.com/office/word/2010/wordml" w:rsidRPr="00E62744" w:rsidR="00E62744" w:rsidTr="00FC64A4" w14:paraId="55BB9061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7C14D38D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19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6079D147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Trapano o avvitatore portatile</w:t>
            </w:r>
          </w:p>
        </w:tc>
      </w:tr>
      <w:tr xmlns:wp14="http://schemas.microsoft.com/office/word/2010/wordml" w:rsidRPr="00E62744" w:rsidR="00E62744" w:rsidTr="00FC64A4" w14:paraId="5B2F2C9B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72A4FFC0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20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52C665D2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Smerigliatrice a mano</w:t>
            </w:r>
          </w:p>
        </w:tc>
      </w:tr>
      <w:tr xmlns:wp14="http://schemas.microsoft.com/office/word/2010/wordml" w:rsidRPr="00E62744" w:rsidR="00E62744" w:rsidTr="00FC64A4" w14:paraId="72AEEF7C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6C375A72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21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70B6561E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Norme di comportamento in laboratorio con sopralluogo</w:t>
            </w:r>
          </w:p>
        </w:tc>
      </w:tr>
      <w:tr xmlns:wp14="http://schemas.microsoft.com/office/word/2010/wordml" w:rsidRPr="00E62744" w:rsidR="00E62744" w:rsidTr="00FC64A4" w14:paraId="3F5A063B" wp14:textId="77777777">
        <w:trPr>
          <w:trHeight w:val="170"/>
        </w:trPr>
        <w:tc>
          <w:tcPr>
            <w:tcW w:w="56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E62744" w:rsidR="00E62744" w:rsidP="00E62744" w:rsidRDefault="00E62744" w14:paraId="07581EC8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22</w:t>
            </w:r>
          </w:p>
        </w:tc>
        <w:tc>
          <w:tcPr>
            <w:tcW w:w="920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E62744" w:rsidR="00E62744" w:rsidP="00E62744" w:rsidRDefault="00E62744" w14:paraId="36BBE1BC" wp14:textId="77777777">
            <w:pPr>
              <w:ind w:left="37"/>
              <w:rPr>
                <w:color w:val="222222"/>
                <w:sz w:val="20"/>
                <w:szCs w:val="20"/>
              </w:rPr>
            </w:pPr>
            <w:r w:rsidRPr="00E62744">
              <w:rPr>
                <w:rFonts w:ascii="Arial" w:hAnsi="Arial" w:cs="Arial"/>
                <w:color w:val="404040"/>
                <w:spacing w:val="23"/>
              </w:rPr>
              <w:t>Test di valutazione</w:t>
            </w:r>
          </w:p>
        </w:tc>
      </w:tr>
    </w:tbl>
    <w:p xmlns:wp14="http://schemas.microsoft.com/office/word/2010/wordml" w:rsidR="00E62744" w:rsidP="00404FF9" w:rsidRDefault="00E62744" w14:paraId="6E1831B3" wp14:textId="77777777"/>
    <w:p xmlns:wp14="http://schemas.microsoft.com/office/word/2010/wordml" w:rsidR="00E62744" w:rsidP="00404FF9" w:rsidRDefault="00E62744" w14:paraId="54E11D2A" wp14:textId="77777777"/>
    <w:p xmlns:wp14="http://schemas.microsoft.com/office/word/2010/wordml" w:rsidR="00FC64A4" w:rsidP="00404FF9" w:rsidRDefault="00FC64A4" w14:paraId="31126E5D" wp14:textId="77777777"/>
    <w:p xmlns:wp14="http://schemas.microsoft.com/office/word/2010/wordml" w:rsidR="00FC64A4" w:rsidP="00404FF9" w:rsidRDefault="00FC64A4" w14:paraId="2DE403A5" wp14:textId="77777777"/>
    <w:p xmlns:wp14="http://schemas.microsoft.com/office/word/2010/wordml" w:rsidR="00E62744" w:rsidP="00E62744" w:rsidRDefault="00E62744" w14:paraId="62431CDC" wp14:textId="77777777">
      <w:pPr>
        <w:rPr>
          <w:rFonts w:ascii="Arial" w:hAnsi="Arial" w:cs="Arial"/>
        </w:rPr>
      </w:pPr>
    </w:p>
    <w:p xmlns:wp14="http://schemas.microsoft.com/office/word/2010/wordml" w:rsidRPr="008D3DD9" w:rsidR="00E62744" w:rsidP="00E62744" w:rsidRDefault="00E62744" w14:paraId="2FAF2734" wp14:textId="7777777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D3DD9">
        <w:rPr>
          <w:rFonts w:ascii="Arial" w:hAnsi="Arial" w:cs="Arial"/>
          <w:sz w:val="20"/>
          <w:szCs w:val="20"/>
        </w:rPr>
        <w:t>tenendo conto, nella declinazione dei contenuti, delle differenze di genere, di età, di provenienza e lingua e</w:t>
      </w:r>
      <w:r w:rsidRPr="0089126F">
        <w:rPr>
          <w:rFonts w:ascii="Arial" w:hAnsi="Arial" w:cs="Arial"/>
          <w:sz w:val="20"/>
          <w:szCs w:val="20"/>
        </w:rPr>
        <w:t xml:space="preserve"> </w:t>
      </w:r>
      <w:r w:rsidRPr="008D3DD9">
        <w:rPr>
          <w:rFonts w:ascii="Arial" w:hAnsi="Arial" w:cs="Arial"/>
          <w:sz w:val="20"/>
          <w:szCs w:val="20"/>
        </w:rPr>
        <w:t>della specifica tipologia contrattuale utilizzata per la prestazione di lavoro.</w:t>
      </w:r>
    </w:p>
    <w:p xmlns:wp14="http://schemas.microsoft.com/office/word/2010/wordml" w:rsidRPr="008D3DD9" w:rsidR="00E62744" w:rsidP="00E62744" w:rsidRDefault="00E62744" w14:paraId="49E398E2" wp14:textId="77777777">
      <w:pPr>
        <w:spacing w:line="276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E62744" w:rsidP="00E62744" w:rsidRDefault="00E62744" w14:paraId="16287F21" wp14:textId="77777777">
      <w:pPr>
        <w:rPr>
          <w:rFonts w:ascii="Arial" w:hAnsi="Arial" w:cs="Arial"/>
          <w:sz w:val="20"/>
          <w:szCs w:val="20"/>
        </w:rPr>
      </w:pPr>
    </w:p>
    <w:p xmlns:wp14="http://schemas.microsoft.com/office/word/2010/wordml" w:rsidRPr="0089126F" w:rsidR="00E62744" w:rsidP="00E62744" w:rsidRDefault="00E62744" w14:paraId="5BE93A62" wp14:textId="7777777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Y="88"/>
        <w:tblW w:w="949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047"/>
        <w:gridCol w:w="2126"/>
        <w:gridCol w:w="4317"/>
      </w:tblGrid>
      <w:tr xmlns:wp14="http://schemas.microsoft.com/office/word/2010/wordml" w:rsidRPr="0089126F" w:rsidR="00E62744" w:rsidTr="008B00C2" w14:paraId="6D8D09E6" wp14:textId="77777777">
        <w:trPr>
          <w:trHeight w:val="284"/>
        </w:trPr>
        <w:tc>
          <w:tcPr>
            <w:tcW w:w="9490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 w:rsidRPr="00B4676B" w:rsidR="00E62744" w:rsidP="008B00C2" w:rsidRDefault="00E62744" w14:paraId="3EB31F4E" wp14:textId="77777777">
            <w:pPr>
              <w:pStyle w:val="Titolo7"/>
              <w:spacing w:before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676B">
              <w:rPr>
                <w:rFonts w:ascii="Arial" w:hAnsi="Arial" w:cs="Arial"/>
                <w:b/>
                <w:sz w:val="20"/>
                <w:szCs w:val="20"/>
              </w:rPr>
              <w:t>Docenti che hanno svolto il Corso</w:t>
            </w:r>
          </w:p>
        </w:tc>
      </w:tr>
      <w:tr xmlns:wp14="http://schemas.microsoft.com/office/word/2010/wordml" w:rsidRPr="0089126F" w:rsidR="00E62744" w:rsidTr="008B00C2" w14:paraId="15F7C504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</w:tcPr>
          <w:p w:rsidRPr="0089126F" w:rsidR="00E62744" w:rsidP="008B00C2" w:rsidRDefault="00E62744" w14:paraId="6F2EB473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Nominativo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E62744" w:rsidP="008B00C2" w:rsidRDefault="00E62744" w14:paraId="4F6225DC" wp14:textId="77777777">
            <w:pPr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Titolo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E62744" w:rsidP="008B00C2" w:rsidRDefault="00E62744" w14:paraId="24FE1423" wp14:textId="77777777">
            <w:pPr>
              <w:pStyle w:val="Intestazione"/>
              <w:jc w:val="center"/>
              <w:rPr>
                <w:rFonts w:ascii="Arial" w:hAnsi="Arial" w:cs="Arial"/>
                <w:b/>
              </w:rPr>
            </w:pPr>
            <w:r w:rsidRPr="0089126F">
              <w:rPr>
                <w:rFonts w:ascii="Arial" w:hAnsi="Arial" w:cs="Arial"/>
                <w:b/>
              </w:rPr>
              <w:t>Firma</w:t>
            </w:r>
          </w:p>
        </w:tc>
      </w:tr>
      <w:tr xmlns:wp14="http://schemas.microsoft.com/office/word/2010/wordml" w:rsidRPr="0089126F" w:rsidR="00E62744" w:rsidTr="008B00C2" w14:paraId="58370F9D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89126F" w:rsidR="00E62744" w:rsidP="008B00C2" w:rsidRDefault="00E62744" w14:paraId="4403A2F7" wp14:textId="777777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89126F">
              <w:rPr>
                <w:rFonts w:ascii="Arial" w:hAnsi="Arial" w:cs="Arial"/>
                <w:color w:val="000000"/>
                <w:sz w:val="22"/>
                <w:szCs w:val="22"/>
              </w:rPr>
              <w:t>GAMBA Marco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Pr="0089126F" w:rsidR="00E62744" w:rsidP="008B00C2" w:rsidRDefault="00E62744" w14:paraId="053E7F77" wp14:textId="77777777">
            <w:pPr>
              <w:rPr>
                <w:rFonts w:ascii="Arial" w:hAnsi="Arial" w:cs="Arial"/>
              </w:rPr>
            </w:pPr>
            <w:r w:rsidRPr="0089126F">
              <w:rPr>
                <w:rFonts w:ascii="Arial" w:hAnsi="Arial" w:cs="Arial"/>
              </w:rPr>
              <w:t>RLS</w:t>
            </w: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8" w:space="0"/>
            </w:tcBorders>
            <w:vAlign w:val="center"/>
          </w:tcPr>
          <w:p w:rsidRPr="0089126F" w:rsidR="00E62744" w:rsidP="008B00C2" w:rsidRDefault="00E62744" w14:paraId="384BA73E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  <w:tr xmlns:wp14="http://schemas.microsoft.com/office/word/2010/wordml" w:rsidRPr="0089126F" w:rsidR="00E62744" w:rsidTr="008B00C2" w14:paraId="34B3F2EB" wp14:textId="77777777">
        <w:trPr>
          <w:trHeight w:val="284"/>
        </w:trPr>
        <w:tc>
          <w:tcPr>
            <w:tcW w:w="3047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</w:tcPr>
          <w:p w:rsidRPr="0089126F" w:rsidR="00E62744" w:rsidP="008B00C2" w:rsidRDefault="00E62744" w14:paraId="7D34F5C7" wp14:textId="77777777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vAlign w:val="bottom"/>
          </w:tcPr>
          <w:p w:rsidRPr="0089126F" w:rsidR="00E62744" w:rsidP="008B00C2" w:rsidRDefault="00E62744" w14:paraId="0B4020A7" wp14:textId="77777777">
            <w:pPr>
              <w:rPr>
                <w:rFonts w:ascii="Arial" w:hAnsi="Arial" w:cs="Arial"/>
              </w:rPr>
            </w:pPr>
          </w:p>
        </w:tc>
        <w:tc>
          <w:tcPr>
            <w:tcW w:w="4317" w:type="dxa"/>
            <w:tcBorders>
              <w:top w:val="single" w:color="auto" w:sz="4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vAlign w:val="center"/>
          </w:tcPr>
          <w:p w:rsidRPr="0089126F" w:rsidR="00E62744" w:rsidP="008B00C2" w:rsidRDefault="00E62744" w14:paraId="1D7B270A" wp14:textId="77777777">
            <w:pPr>
              <w:pStyle w:val="Intestazione"/>
              <w:rPr>
                <w:rFonts w:ascii="Arial" w:hAnsi="Arial" w:cs="Arial"/>
              </w:rPr>
            </w:pPr>
          </w:p>
        </w:tc>
      </w:tr>
    </w:tbl>
    <w:p xmlns:wp14="http://schemas.microsoft.com/office/word/2010/wordml" w:rsidRPr="0089126F" w:rsidR="00E62744" w:rsidP="00E62744" w:rsidRDefault="00E62744" w14:paraId="4F904CB7" wp14:textId="77777777">
      <w:pPr>
        <w:rPr>
          <w:rFonts w:ascii="Arial" w:hAnsi="Arial" w:cs="Arial"/>
        </w:rPr>
      </w:pPr>
    </w:p>
    <w:p xmlns:wp14="http://schemas.microsoft.com/office/word/2010/wordml" w:rsidR="00E62744" w:rsidP="00E62744" w:rsidRDefault="00E62744" w14:paraId="06971CD3" wp14:textId="77777777"/>
    <w:p xmlns:wp14="http://schemas.microsoft.com/office/word/2010/wordml" w:rsidRPr="00404FF9" w:rsidR="00E62744" w:rsidP="00404FF9" w:rsidRDefault="00E62744" w14:paraId="2A1F701D" wp14:textId="77777777"/>
    <w:sectPr w:rsidRPr="00404FF9" w:rsidR="00E62744" w:rsidSect="009965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orient="portrait"/>
      <w:pgMar w:top="567" w:right="1416" w:bottom="816" w:left="1276" w:header="709" w:footer="289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9E3D4A" w:rsidP="00242493" w:rsidRDefault="009E3D4A" w14:paraId="5B95CD12" wp14:textId="77777777">
      <w:r>
        <w:separator/>
      </w:r>
    </w:p>
  </w:endnote>
  <w:endnote w:type="continuationSeparator" w:id="0">
    <w:p xmlns:wp14="http://schemas.microsoft.com/office/word/2010/wordml" w:rsidR="009E3D4A" w:rsidP="00242493" w:rsidRDefault="009E3D4A" w14:paraId="5220BBB2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Roboto Bol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Aparajita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social media">
    <w:altName w:val="Cambria Math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B25895" w:rsidP="00B25895" w:rsidRDefault="00B25895" w14:paraId="50F40DEB" wp14:textId="77777777">
    <w:pPr>
      <w:pStyle w:val="Pidipagina"/>
      <w:spacing w:line="276" w:lineRule="auto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D11B76" w:rsidP="00DE0099" w:rsidRDefault="00661FBE" w14:paraId="100061AE" wp14:textId="77777777">
    <w:r>
      <w:rPr>
        <w:rFonts w:ascii="Arial" w:hAnsi="Arial" w:cs="Arial"/>
        <w:b/>
        <w:color w:val="B0322F"/>
        <w:sz w:val="13"/>
        <w:szCs w:val="14"/>
      </w:rPr>
      <w:t xml:space="preserve">ISTITUTO INTERNAZIONALE EDOARDO AGNELLI </w:t>
    </w:r>
  </w:p>
  <w:p xmlns:wp14="http://schemas.microsoft.com/office/word/2010/wordml" w:rsidRPr="00645170" w:rsidR="00D11B76" w:rsidP="00D11B76" w:rsidRDefault="00D11B76" w14:paraId="767443EB" wp14:textId="77777777">
    <w:pPr>
      <w:autoSpaceDE w:val="0"/>
      <w:autoSpaceDN w:val="0"/>
      <w:adjustRightInd w:val="0"/>
      <w:rPr>
        <w:rFonts w:ascii="Arial" w:hAnsi="Arial" w:cs="Arial"/>
        <w:b/>
        <w:color w:val="717175"/>
        <w:sz w:val="15"/>
        <w:szCs w:val="20"/>
      </w:rPr>
    </w:pPr>
    <w:r w:rsidRPr="00645170">
      <w:rPr>
        <w:rFonts w:ascii="Arial" w:hAnsi="Arial" w:cs="Arial"/>
        <w:b/>
        <w:color w:val="717175"/>
        <w:sz w:val="15"/>
        <w:szCs w:val="20"/>
      </w:rPr>
      <w:t xml:space="preserve">Scuola </w:t>
    </w:r>
    <w:r w:rsidR="00281A3C">
      <w:rPr>
        <w:rFonts w:ascii="Arial" w:hAnsi="Arial" w:cs="Arial"/>
        <w:b/>
        <w:color w:val="717175"/>
        <w:sz w:val="15"/>
        <w:szCs w:val="20"/>
      </w:rPr>
      <w:t>Secondaria di I grado</w:t>
    </w:r>
    <w:r w:rsidRPr="00645170">
      <w:rPr>
        <w:rFonts w:ascii="Arial" w:hAnsi="Arial" w:cs="Arial"/>
        <w:b/>
        <w:color w:val="717175"/>
        <w:sz w:val="15"/>
        <w:szCs w:val="20"/>
      </w:rPr>
      <w:t xml:space="preserve"> - Liceo </w:t>
    </w:r>
    <w:r w:rsidR="00281A3C">
      <w:rPr>
        <w:rFonts w:ascii="Arial" w:hAnsi="Arial" w:cs="Arial"/>
        <w:b/>
        <w:color w:val="717175"/>
        <w:sz w:val="15"/>
        <w:szCs w:val="20"/>
      </w:rPr>
      <w:t>Scientifico - Istituto Tecnico Tecnologico</w:t>
    </w:r>
  </w:p>
  <w:p xmlns:wp14="http://schemas.microsoft.com/office/word/2010/wordml" w:rsidRPr="00645170" w:rsidR="00D11B76" w:rsidP="00D11B76" w:rsidRDefault="00D11B76" w14:paraId="41377CDF" wp14:textId="77777777">
    <w:pPr>
      <w:autoSpaceDE w:val="0"/>
      <w:autoSpaceDN w:val="0"/>
      <w:adjustRightInd w:val="0"/>
      <w:rPr>
        <w:rFonts w:ascii="Arial" w:hAnsi="Arial" w:cs="Arial"/>
        <w:color w:val="717175"/>
        <w:sz w:val="15"/>
        <w:szCs w:val="20"/>
      </w:rPr>
    </w:pPr>
    <w:r w:rsidRPr="00645170">
      <w:rPr>
        <w:rFonts w:ascii="Arial" w:hAnsi="Arial" w:cs="Arial"/>
        <w:color w:val="717175"/>
        <w:sz w:val="15"/>
        <w:szCs w:val="20"/>
      </w:rPr>
      <w:t>Scuole Paritarie (DD. 2789 e 4301 del 15/01/2002 e 26/05/2003</w:t>
    </w:r>
  </w:p>
  <w:p xmlns:wp14="http://schemas.microsoft.com/office/word/2010/wordml" w:rsidRPr="00FB4A08" w:rsidR="00DE0099" w:rsidP="00DE0099" w:rsidRDefault="00DE0099" w14:paraId="2FC17F8B" wp14:textId="77777777">
    <w:pPr>
      <w:rPr>
        <w:rFonts w:ascii="Arial" w:hAnsi="Arial" w:cs="Arial"/>
        <w:color w:val="717175"/>
        <w:sz w:val="4"/>
        <w:szCs w:val="20"/>
      </w:rPr>
    </w:pPr>
  </w:p>
  <w:p xmlns:wp14="http://schemas.microsoft.com/office/word/2010/wordml" w:rsidRPr="008A3D01" w:rsidR="00DE0099" w:rsidP="00DE0099" w:rsidRDefault="00661FBE" w14:paraId="09A8FB33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Corso Unione Sovietica</w:t>
    </w:r>
    <w:r w:rsidRPr="008A3D01" w:rsidR="00DE0099">
      <w:rPr>
        <w:rFonts w:ascii="Arial" w:hAnsi="Arial" w:cs="Arial"/>
        <w:color w:val="717175"/>
        <w:sz w:val="15"/>
        <w:szCs w:val="20"/>
      </w:rPr>
      <w:t xml:space="preserve">, </w:t>
    </w:r>
    <w:r>
      <w:rPr>
        <w:rFonts w:ascii="Arial" w:hAnsi="Arial" w:cs="Arial"/>
        <w:color w:val="717175"/>
        <w:sz w:val="15"/>
        <w:szCs w:val="20"/>
      </w:rPr>
      <w:t>312</w:t>
    </w:r>
    <w:r w:rsidR="00DE0099">
      <w:rPr>
        <w:rFonts w:ascii="Arial" w:hAnsi="Arial" w:cs="Arial"/>
        <w:color w:val="717175"/>
        <w:sz w:val="15"/>
        <w:szCs w:val="20"/>
      </w:rPr>
      <w:t xml:space="preserve"> • </w:t>
    </w:r>
    <w:r w:rsidRPr="008A3D01" w:rsidR="00DE0099">
      <w:rPr>
        <w:rFonts w:ascii="Arial" w:hAnsi="Arial" w:cs="Arial"/>
        <w:color w:val="717175"/>
        <w:sz w:val="15"/>
        <w:szCs w:val="20"/>
      </w:rPr>
      <w:t>10135 Torino</w:t>
    </w:r>
  </w:p>
  <w:p xmlns:wp14="http://schemas.microsoft.com/office/word/2010/wordml" w:rsidR="00595304" w:rsidP="00DE0099" w:rsidRDefault="00DE0099" w14:paraId="714497C4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b/>
        <w:color w:val="717175"/>
        <w:sz w:val="15"/>
        <w:szCs w:val="20"/>
      </w:rPr>
      <w:t>T</w:t>
    </w:r>
    <w:r w:rsidRPr="008A3D01">
      <w:rPr>
        <w:rFonts w:ascii="Arial" w:hAnsi="Arial" w:cs="Arial"/>
        <w:color w:val="717175"/>
        <w:sz w:val="15"/>
        <w:szCs w:val="20"/>
      </w:rPr>
      <w:t>: 011 619831</w:t>
    </w:r>
    <w:r w:rsidR="00661FBE">
      <w:rPr>
        <w:rFonts w:ascii="Arial" w:hAnsi="Arial" w:cs="Arial"/>
        <w:color w:val="717175"/>
        <w:sz w:val="15"/>
        <w:szCs w:val="20"/>
      </w:rPr>
      <w:t>1</w:t>
    </w:r>
    <w:r w:rsidRPr="00DE0099">
      <w:rPr>
        <w:rFonts w:ascii="Arial" w:hAnsi="Arial" w:cs="Arial"/>
        <w:b/>
        <w:color w:val="717175"/>
        <w:sz w:val="15"/>
        <w:szCs w:val="20"/>
      </w:rPr>
      <w:t xml:space="preserve"> </w:t>
    </w:r>
    <w:r>
      <w:rPr>
        <w:rFonts w:ascii="Arial" w:hAnsi="Arial" w:cs="Arial"/>
        <w:color w:val="717175"/>
        <w:sz w:val="15"/>
        <w:szCs w:val="20"/>
      </w:rPr>
      <w:t xml:space="preserve">• </w:t>
    </w:r>
    <w:r w:rsidRPr="00C43B79" w:rsidR="00595304">
      <w:rPr>
        <w:rFonts w:ascii="Arial" w:hAnsi="Arial" w:cs="Arial"/>
        <w:b/>
        <w:color w:val="717175"/>
        <w:sz w:val="15"/>
        <w:szCs w:val="20"/>
      </w:rPr>
      <w:t>F</w:t>
    </w:r>
    <w:r w:rsidR="00595304">
      <w:rPr>
        <w:rFonts w:ascii="Arial" w:hAnsi="Arial" w:cs="Arial"/>
        <w:color w:val="717175"/>
        <w:sz w:val="15"/>
        <w:szCs w:val="20"/>
      </w:rPr>
      <w:t>:</w:t>
    </w:r>
    <w:r w:rsidR="00C43B79">
      <w:rPr>
        <w:rFonts w:ascii="Arial" w:hAnsi="Arial" w:cs="Arial"/>
        <w:color w:val="717175"/>
        <w:sz w:val="15"/>
        <w:szCs w:val="20"/>
      </w:rPr>
      <w:t xml:space="preserve"> 011 6198</w:t>
    </w:r>
    <w:r w:rsidR="00661FBE">
      <w:rPr>
        <w:rFonts w:ascii="Arial" w:hAnsi="Arial" w:cs="Arial"/>
        <w:color w:val="717175"/>
        <w:sz w:val="15"/>
        <w:szCs w:val="20"/>
      </w:rPr>
      <w:t>421</w:t>
    </w:r>
    <w:r w:rsidR="00D071AD">
      <w:rPr>
        <w:rFonts w:ascii="Arial" w:hAnsi="Arial" w:cs="Arial"/>
        <w:color w:val="717175"/>
        <w:sz w:val="15"/>
        <w:szCs w:val="20"/>
      </w:rPr>
      <w:t xml:space="preserve"> • </w:t>
    </w:r>
    <w:r w:rsidR="00D071AD">
      <w:rPr>
        <w:rFonts w:ascii="Arial" w:hAnsi="Arial" w:cs="Arial"/>
        <w:b/>
        <w:color w:val="717175"/>
        <w:sz w:val="15"/>
        <w:szCs w:val="20"/>
      </w:rPr>
      <w:t>M</w:t>
    </w:r>
    <w:r w:rsidRPr="00D071AD" w:rsidR="00D071AD">
      <w:rPr>
        <w:rFonts w:ascii="Arial" w:hAnsi="Arial" w:cs="Arial"/>
        <w:color w:val="717175"/>
        <w:sz w:val="15"/>
        <w:szCs w:val="20"/>
      </w:rPr>
      <w:t>: segreteria@istitutoagnelli.it</w:t>
    </w:r>
    <w:r w:rsidRPr="00D071AD" w:rsidR="00CF7A20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hyperlink w:history="1" r:id="rId1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f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2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y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3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i</w:t>
      </w:r>
    </w:hyperlink>
    <w:r w:rsidR="00817CB5">
      <w:rPr>
        <w:rFonts w:ascii="social media" w:hAnsi="social media" w:cs="Arial"/>
        <w:color w:val="717175"/>
        <w:sz w:val="15"/>
        <w:szCs w:val="20"/>
      </w:rPr>
      <w:t xml:space="preserve"> </w:t>
    </w:r>
    <w:hyperlink w:history="1" r:id="rId4">
      <w:r w:rsidRPr="001F0E0D" w:rsidR="00817CB5">
        <w:rPr>
          <w:rStyle w:val="Collegamentoipertestuale"/>
          <w:rFonts w:ascii="social media" w:hAnsi="social media" w:cs="Arial"/>
          <w:sz w:val="15"/>
          <w:szCs w:val="20"/>
        </w:rPr>
        <w:t>c</w:t>
      </w:r>
    </w:hyperlink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  <w:r w:rsidR="001349B3"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="00DE0099" w:rsidP="00DE0099" w:rsidRDefault="00661FBE" w14:paraId="25AA2236" wp14:textId="77777777">
    <w:pPr>
      <w:rPr>
        <w:rFonts w:ascii="Arial" w:hAnsi="Arial" w:cs="Arial"/>
        <w:color w:val="717175"/>
        <w:sz w:val="15"/>
        <w:szCs w:val="20"/>
      </w:rPr>
    </w:pPr>
    <w:r>
      <w:rPr>
        <w:rFonts w:ascii="Arial" w:hAnsi="Arial" w:cs="Arial"/>
        <w:color w:val="717175"/>
        <w:sz w:val="15"/>
        <w:szCs w:val="20"/>
      </w:rPr>
      <w:t>P.I. 00493420012</w:t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 w:rsidR="00CF7A20"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proofErr w:type="spellStart"/>
    <w:r w:rsidRPr="00FB4A08" w:rsidR="00817CB5">
      <w:rPr>
        <w:rFonts w:ascii="Arial" w:hAnsi="Arial" w:cs="Arial"/>
        <w:b/>
        <w:color w:val="B0322F"/>
        <w:sz w:val="18"/>
        <w:szCs w:val="22"/>
      </w:rPr>
      <w:t>agnelli.it</w:t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r w:rsidRPr="00FB4A08" w:rsidR="00817CB5">
      <w:rPr>
        <w:rFonts w:ascii="Arial" w:hAnsi="Arial" w:cs="Arial"/>
        <w:b/>
        <w:color w:val="B0322F"/>
        <w:sz w:val="18"/>
        <w:szCs w:val="22"/>
      </w:rPr>
      <w:softHyphen/>
    </w:r>
    <w:proofErr w:type="spellEnd"/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  <w:r>
      <w:rPr>
        <w:rFonts w:ascii="Arial" w:hAnsi="Arial" w:cs="Arial"/>
        <w:color w:val="717175"/>
        <w:sz w:val="15"/>
        <w:szCs w:val="20"/>
      </w:rPr>
      <w:tab/>
    </w:r>
  </w:p>
  <w:p xmlns:wp14="http://schemas.microsoft.com/office/word/2010/wordml" w:rsidRPr="00FB4A08" w:rsidR="00DE0099" w:rsidP="00DE0099" w:rsidRDefault="00DE0099" w14:paraId="0A4F7224" wp14:textId="77777777">
    <w:pPr>
      <w:rPr>
        <w:rFonts w:ascii="Arial" w:hAnsi="Arial" w:cs="Arial"/>
        <w:b/>
        <w:color w:val="B0322F"/>
        <w:sz w:val="4"/>
        <w:szCs w:val="22"/>
      </w:rPr>
    </w:pPr>
  </w:p>
  <w:p xmlns:wp14="http://schemas.microsoft.com/office/word/2010/wordml" w:rsidRPr="00DE0099" w:rsidR="00C844B7" w:rsidP="00DE0099" w:rsidRDefault="00C844B7" w14:paraId="5AE48A43" wp14:textId="77777777">
    <w:pPr>
      <w:pStyle w:val="Pidipagina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7CB5" w:rsidRDefault="00817CB5" w14:paraId="5F96A722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9E3D4A" w:rsidP="00242493" w:rsidRDefault="009E3D4A" w14:paraId="6D9C8D39" wp14:textId="77777777">
      <w:r>
        <w:separator/>
      </w:r>
    </w:p>
  </w:footnote>
  <w:footnote w:type="continuationSeparator" w:id="0">
    <w:p xmlns:wp14="http://schemas.microsoft.com/office/word/2010/wordml" w:rsidR="009E3D4A" w:rsidP="00242493" w:rsidRDefault="009E3D4A" w14:paraId="675E05EE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7CB5" w:rsidRDefault="00817CB5" w14:paraId="03EFCA41" wp14:textId="77777777">
    <w:pPr>
      <w:pStyle w:val="Intestazione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Pr="00DE0099" w:rsidR="004D62C9" w:rsidP="00404FF9" w:rsidRDefault="00295EF0" w14:paraId="6844CF99" wp14:textId="77777777">
    <w:pPr>
      <w:tabs>
        <w:tab w:val="left" w:pos="3000"/>
      </w:tabs>
      <w:jc w:val="right"/>
      <w:rPr>
        <w:rFonts w:ascii="Montserrat" w:hAnsi="Montserrat"/>
      </w:rPr>
    </w:pPr>
    <w:r>
      <w:rPr>
        <w:noProof/>
      </w:rPr>
      <w:drawing>
        <wp:anchor xmlns:wp14="http://schemas.microsoft.com/office/word/2010/wordprocessingDrawing" distT="0" distB="0" distL="114300" distR="114300" simplePos="0" relativeHeight="251657728" behindDoc="1" locked="0" layoutInCell="1" allowOverlap="1" wp14:anchorId="6CE8AFCC" wp14:editId="7777777">
          <wp:simplePos x="0" y="0"/>
          <wp:positionH relativeFrom="column">
            <wp:posOffset>-72390</wp:posOffset>
          </wp:positionH>
          <wp:positionV relativeFrom="paragraph">
            <wp:posOffset>-358140</wp:posOffset>
          </wp:positionV>
          <wp:extent cx="1159510" cy="1224280"/>
          <wp:effectExtent l="0" t="0" r="0" b="0"/>
          <wp:wrapTight wrapText="bothSides">
            <wp:wrapPolygon edited="0">
              <wp:start x="5323" y="2017"/>
              <wp:lineTo x="3549" y="3697"/>
              <wp:lineTo x="2129" y="6722"/>
              <wp:lineTo x="2484" y="19158"/>
              <wp:lineTo x="11711" y="19158"/>
              <wp:lineTo x="16679" y="18485"/>
              <wp:lineTo x="19873" y="16469"/>
              <wp:lineTo x="19873" y="12772"/>
              <wp:lineTo x="13485" y="7058"/>
              <wp:lineTo x="11711" y="4033"/>
              <wp:lineTo x="9936" y="2017"/>
              <wp:lineTo x="5323" y="2017"/>
            </wp:wrapPolygon>
          </wp:wrapTight>
          <wp:docPr id="1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510" cy="1224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E0099">
      <w:tab/>
    </w: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817CB5" w:rsidRDefault="00817CB5" w14:paraId="13CB595B" wp14:textId="77777777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1271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1613187A"/>
    <w:multiLevelType w:val="hybridMultilevel"/>
    <w:tmpl w:val="60C61A5E"/>
    <w:lvl w:ilvl="0" w:tplc="0410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8FB1D9B"/>
    <w:multiLevelType w:val="hybridMultilevel"/>
    <w:tmpl w:val="08585F6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BB51C8B"/>
    <w:multiLevelType w:val="hybridMultilevel"/>
    <w:tmpl w:val="5CF8FEE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47411B8"/>
    <w:multiLevelType w:val="hybridMultilevel"/>
    <w:tmpl w:val="CE507DD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B5F69"/>
    <w:multiLevelType w:val="hybridMultilevel"/>
    <w:tmpl w:val="2BF4AFA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3694409"/>
    <w:multiLevelType w:val="hybridMultilevel"/>
    <w:tmpl w:val="A96E6994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85E101D"/>
    <w:multiLevelType w:val="hybridMultilevel"/>
    <w:tmpl w:val="A256468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8B477C2"/>
    <w:multiLevelType w:val="hybridMultilevel"/>
    <w:tmpl w:val="21285C5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375DC8"/>
    <w:multiLevelType w:val="hybridMultilevel"/>
    <w:tmpl w:val="00B4630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361CB3"/>
    <w:multiLevelType w:val="hybridMultilevel"/>
    <w:tmpl w:val="47DE7D2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0B32A5E"/>
    <w:multiLevelType w:val="hybridMultilevel"/>
    <w:tmpl w:val="3C2824F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86B36CA"/>
    <w:multiLevelType w:val="hybridMultilevel"/>
    <w:tmpl w:val="38F8DDC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1B77788"/>
    <w:multiLevelType w:val="hybridMultilevel"/>
    <w:tmpl w:val="FCCCCD2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2DC4EF9"/>
    <w:multiLevelType w:val="hybridMultilevel"/>
    <w:tmpl w:val="BE52E32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66E363FF"/>
    <w:multiLevelType w:val="hybridMultilevel"/>
    <w:tmpl w:val="7A245DAA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8CA6C9B"/>
    <w:multiLevelType w:val="hybridMultilevel"/>
    <w:tmpl w:val="36C2203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E0D41A8"/>
    <w:multiLevelType w:val="hybridMultilevel"/>
    <w:tmpl w:val="42EE0B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C2975B0"/>
    <w:multiLevelType w:val="hybridMultilevel"/>
    <w:tmpl w:val="44A0165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9"/>
  </w:num>
  <w:num w:numId="5">
    <w:abstractNumId w:val="14"/>
  </w:num>
  <w:num w:numId="6">
    <w:abstractNumId w:val="18"/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12"/>
  </w:num>
  <w:num w:numId="15">
    <w:abstractNumId w:val="3"/>
  </w:num>
  <w:num w:numId="16">
    <w:abstractNumId w:val="13"/>
  </w:num>
  <w:num w:numId="17">
    <w:abstractNumId w:val="15"/>
  </w:num>
  <w:num w:numId="18">
    <w:abstractNumId w:val="6"/>
  </w:num>
  <w:num w:numId="19">
    <w:abstractNumId w:val="7"/>
  </w:num>
  <w:num w:numId="20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attachedTemplate r:id="rId1"/>
  <w:trackRevisions w:val="false"/>
  <w:defaultTabStop w:val="708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D02C69"/>
    <w:rsid w:val="00024A0E"/>
    <w:rsid w:val="00053510"/>
    <w:rsid w:val="00062D73"/>
    <w:rsid w:val="00074EC3"/>
    <w:rsid w:val="00075AD0"/>
    <w:rsid w:val="000B517B"/>
    <w:rsid w:val="000F33F2"/>
    <w:rsid w:val="00104BE4"/>
    <w:rsid w:val="0010690E"/>
    <w:rsid w:val="00107B94"/>
    <w:rsid w:val="001272FA"/>
    <w:rsid w:val="001349B3"/>
    <w:rsid w:val="00137021"/>
    <w:rsid w:val="0017707F"/>
    <w:rsid w:val="001C54F0"/>
    <w:rsid w:val="001D2CFD"/>
    <w:rsid w:val="001E37F3"/>
    <w:rsid w:val="001E45B1"/>
    <w:rsid w:val="00205B0C"/>
    <w:rsid w:val="00206E6E"/>
    <w:rsid w:val="002074B2"/>
    <w:rsid w:val="0021194C"/>
    <w:rsid w:val="00213327"/>
    <w:rsid w:val="00222F95"/>
    <w:rsid w:val="00242493"/>
    <w:rsid w:val="00253B40"/>
    <w:rsid w:val="00257FE2"/>
    <w:rsid w:val="00264BE9"/>
    <w:rsid w:val="00271313"/>
    <w:rsid w:val="00271FFE"/>
    <w:rsid w:val="00277A49"/>
    <w:rsid w:val="00281A3C"/>
    <w:rsid w:val="00295B93"/>
    <w:rsid w:val="00295EF0"/>
    <w:rsid w:val="002A3321"/>
    <w:rsid w:val="002C0C7F"/>
    <w:rsid w:val="002E0E72"/>
    <w:rsid w:val="002F1815"/>
    <w:rsid w:val="002F73EB"/>
    <w:rsid w:val="00307A34"/>
    <w:rsid w:val="003132D8"/>
    <w:rsid w:val="00321F1D"/>
    <w:rsid w:val="0032287E"/>
    <w:rsid w:val="00322EB5"/>
    <w:rsid w:val="00342234"/>
    <w:rsid w:val="00355D82"/>
    <w:rsid w:val="00370B70"/>
    <w:rsid w:val="003A3271"/>
    <w:rsid w:val="003A3346"/>
    <w:rsid w:val="003A60AA"/>
    <w:rsid w:val="003A6F57"/>
    <w:rsid w:val="003E3DA3"/>
    <w:rsid w:val="003F3035"/>
    <w:rsid w:val="00404FF9"/>
    <w:rsid w:val="00444E28"/>
    <w:rsid w:val="00476B89"/>
    <w:rsid w:val="004858F2"/>
    <w:rsid w:val="00486647"/>
    <w:rsid w:val="0049094C"/>
    <w:rsid w:val="00491DD4"/>
    <w:rsid w:val="004A75AB"/>
    <w:rsid w:val="004B46F4"/>
    <w:rsid w:val="004B6F57"/>
    <w:rsid w:val="004D62C9"/>
    <w:rsid w:val="004F280F"/>
    <w:rsid w:val="0051080A"/>
    <w:rsid w:val="00530C33"/>
    <w:rsid w:val="0056053B"/>
    <w:rsid w:val="0059005F"/>
    <w:rsid w:val="00595304"/>
    <w:rsid w:val="005A579F"/>
    <w:rsid w:val="005B03F4"/>
    <w:rsid w:val="005C1E48"/>
    <w:rsid w:val="005C27A8"/>
    <w:rsid w:val="005E2E78"/>
    <w:rsid w:val="005F3090"/>
    <w:rsid w:val="005F7641"/>
    <w:rsid w:val="00651CD5"/>
    <w:rsid w:val="006542BF"/>
    <w:rsid w:val="00661B1E"/>
    <w:rsid w:val="00661FBE"/>
    <w:rsid w:val="00666A65"/>
    <w:rsid w:val="00673D84"/>
    <w:rsid w:val="00681A3E"/>
    <w:rsid w:val="006A1016"/>
    <w:rsid w:val="006A2C30"/>
    <w:rsid w:val="006D6EE8"/>
    <w:rsid w:val="006E12B8"/>
    <w:rsid w:val="006E5523"/>
    <w:rsid w:val="00703116"/>
    <w:rsid w:val="00703C25"/>
    <w:rsid w:val="00730D19"/>
    <w:rsid w:val="00736E16"/>
    <w:rsid w:val="007446ED"/>
    <w:rsid w:val="00760DD4"/>
    <w:rsid w:val="00775BD7"/>
    <w:rsid w:val="00785A5A"/>
    <w:rsid w:val="007A0454"/>
    <w:rsid w:val="007A51E9"/>
    <w:rsid w:val="007B704A"/>
    <w:rsid w:val="007C0756"/>
    <w:rsid w:val="007D4665"/>
    <w:rsid w:val="007D6647"/>
    <w:rsid w:val="007F402C"/>
    <w:rsid w:val="00803272"/>
    <w:rsid w:val="00804ACA"/>
    <w:rsid w:val="00817CB5"/>
    <w:rsid w:val="0082487A"/>
    <w:rsid w:val="00833079"/>
    <w:rsid w:val="00833219"/>
    <w:rsid w:val="00843235"/>
    <w:rsid w:val="00846404"/>
    <w:rsid w:val="008501E3"/>
    <w:rsid w:val="00853ABA"/>
    <w:rsid w:val="0086035B"/>
    <w:rsid w:val="00864C6D"/>
    <w:rsid w:val="00867722"/>
    <w:rsid w:val="00875128"/>
    <w:rsid w:val="008822F0"/>
    <w:rsid w:val="0089126F"/>
    <w:rsid w:val="008A7701"/>
    <w:rsid w:val="008B08AC"/>
    <w:rsid w:val="008D3DD9"/>
    <w:rsid w:val="008D6EE2"/>
    <w:rsid w:val="008E4E13"/>
    <w:rsid w:val="0090105E"/>
    <w:rsid w:val="009069C8"/>
    <w:rsid w:val="0091071B"/>
    <w:rsid w:val="00932C1E"/>
    <w:rsid w:val="00942048"/>
    <w:rsid w:val="00945334"/>
    <w:rsid w:val="0097417B"/>
    <w:rsid w:val="0098088A"/>
    <w:rsid w:val="00983463"/>
    <w:rsid w:val="00996558"/>
    <w:rsid w:val="00997D71"/>
    <w:rsid w:val="009C180C"/>
    <w:rsid w:val="009C4E99"/>
    <w:rsid w:val="009C7037"/>
    <w:rsid w:val="009D7ADD"/>
    <w:rsid w:val="009E3D4A"/>
    <w:rsid w:val="00A05CD6"/>
    <w:rsid w:val="00A147E2"/>
    <w:rsid w:val="00A22FDB"/>
    <w:rsid w:val="00A3016A"/>
    <w:rsid w:val="00A56C37"/>
    <w:rsid w:val="00AA2D45"/>
    <w:rsid w:val="00AA3246"/>
    <w:rsid w:val="00AA678C"/>
    <w:rsid w:val="00AB7561"/>
    <w:rsid w:val="00AE5A00"/>
    <w:rsid w:val="00AE61C1"/>
    <w:rsid w:val="00AE6B5E"/>
    <w:rsid w:val="00B00634"/>
    <w:rsid w:val="00B25895"/>
    <w:rsid w:val="00B4676B"/>
    <w:rsid w:val="00B471A6"/>
    <w:rsid w:val="00B630CA"/>
    <w:rsid w:val="00B75394"/>
    <w:rsid w:val="00B97AB3"/>
    <w:rsid w:val="00BE1D11"/>
    <w:rsid w:val="00BF2495"/>
    <w:rsid w:val="00C04834"/>
    <w:rsid w:val="00C0539E"/>
    <w:rsid w:val="00C07D4D"/>
    <w:rsid w:val="00C226B1"/>
    <w:rsid w:val="00C22F32"/>
    <w:rsid w:val="00C42E80"/>
    <w:rsid w:val="00C43B79"/>
    <w:rsid w:val="00C460F4"/>
    <w:rsid w:val="00C701CD"/>
    <w:rsid w:val="00C837D5"/>
    <w:rsid w:val="00C844B7"/>
    <w:rsid w:val="00C86986"/>
    <w:rsid w:val="00C9096C"/>
    <w:rsid w:val="00C96FC2"/>
    <w:rsid w:val="00CC648B"/>
    <w:rsid w:val="00CD2CCC"/>
    <w:rsid w:val="00CF7A20"/>
    <w:rsid w:val="00D02C69"/>
    <w:rsid w:val="00D071AD"/>
    <w:rsid w:val="00D11B76"/>
    <w:rsid w:val="00D336D6"/>
    <w:rsid w:val="00D43CEF"/>
    <w:rsid w:val="00D47409"/>
    <w:rsid w:val="00D51C6B"/>
    <w:rsid w:val="00D673C9"/>
    <w:rsid w:val="00D77046"/>
    <w:rsid w:val="00D924C6"/>
    <w:rsid w:val="00DA15E7"/>
    <w:rsid w:val="00DC7CDF"/>
    <w:rsid w:val="00DD3AF4"/>
    <w:rsid w:val="00DD6B2E"/>
    <w:rsid w:val="00DE0099"/>
    <w:rsid w:val="00DE3C1F"/>
    <w:rsid w:val="00E00BD1"/>
    <w:rsid w:val="00E074BD"/>
    <w:rsid w:val="00E1399E"/>
    <w:rsid w:val="00E16126"/>
    <w:rsid w:val="00E447AD"/>
    <w:rsid w:val="00E57B44"/>
    <w:rsid w:val="00E62744"/>
    <w:rsid w:val="00E62990"/>
    <w:rsid w:val="00E70AB4"/>
    <w:rsid w:val="00E94E6B"/>
    <w:rsid w:val="00EA336D"/>
    <w:rsid w:val="00EA4434"/>
    <w:rsid w:val="00EB17D8"/>
    <w:rsid w:val="00EE3BC7"/>
    <w:rsid w:val="00EE4699"/>
    <w:rsid w:val="00EE6A91"/>
    <w:rsid w:val="00EE6ADA"/>
    <w:rsid w:val="00EE71E6"/>
    <w:rsid w:val="00EE728A"/>
    <w:rsid w:val="00F01FD7"/>
    <w:rsid w:val="00F06D1F"/>
    <w:rsid w:val="00F16AA2"/>
    <w:rsid w:val="00F401EA"/>
    <w:rsid w:val="00F60714"/>
    <w:rsid w:val="00FC3540"/>
    <w:rsid w:val="00FC36DC"/>
    <w:rsid w:val="00FC64A4"/>
    <w:rsid w:val="00FD69FB"/>
    <w:rsid w:val="0D961E3B"/>
    <w:rsid w:val="0E5D6170"/>
    <w:rsid w:val="10DBBA4F"/>
    <w:rsid w:val="19874040"/>
    <w:rsid w:val="1F8BD7D7"/>
    <w:rsid w:val="207C659C"/>
    <w:rsid w:val="225D3AAB"/>
    <w:rsid w:val="252C6780"/>
    <w:rsid w:val="2FE18256"/>
    <w:rsid w:val="36999B2D"/>
    <w:rsid w:val="38D54683"/>
    <w:rsid w:val="45D9131E"/>
    <w:rsid w:val="46C51E08"/>
    <w:rsid w:val="54121702"/>
    <w:rsid w:val="5520DEB8"/>
    <w:rsid w:val="57910346"/>
    <w:rsid w:val="631B5C7C"/>
    <w:rsid w:val="6C37B9C8"/>
    <w:rsid w:val="6E42F9BF"/>
    <w:rsid w:val="78BF2718"/>
    <w:rsid w:val="7E686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  <w14:docId w14:val="1EE05057"/>
  <w15:docId w15:val="{999697B5-4A90-46BF-B52C-3016DB05F7A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qFormat/>
    <w:rsid w:val="00D43CEF"/>
    <w:rPr>
      <w:sz w:val="24"/>
      <w:szCs w:val="24"/>
      <w:lang w:eastAsia="it-IT"/>
    </w:rPr>
  </w:style>
  <w:style w:type="paragraph" w:styleId="Titolo1">
    <w:name w:val="heading 1"/>
    <w:basedOn w:val="Normale"/>
    <w:link w:val="Titolo1Carattere"/>
    <w:uiPriority w:val="9"/>
    <w:qFormat/>
    <w:rsid w:val="005900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olo4">
    <w:name w:val="heading 4"/>
    <w:basedOn w:val="Normale"/>
    <w:link w:val="Titolo4Carattere"/>
    <w:uiPriority w:val="9"/>
    <w:qFormat/>
    <w:rsid w:val="0059005F"/>
    <w:pPr>
      <w:spacing w:before="100" w:beforeAutospacing="1" w:after="100" w:afterAutospacing="1"/>
      <w:outlineLvl w:val="3"/>
    </w:pPr>
    <w:rPr>
      <w:b/>
      <w:bCs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8D3DD9"/>
    <w:pPr>
      <w:spacing w:before="240" w:after="60"/>
      <w:outlineLvl w:val="6"/>
    </w:pPr>
    <w:rPr>
      <w:rFonts w:ascii="Calibri" w:hAnsi="Calibri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1349B3"/>
    <w:rPr>
      <w:color w:val="717175"/>
      <w:u w:val="none"/>
    </w:rPr>
  </w:style>
  <w:style w:type="paragraph" w:styleId="Intestazione">
    <w:name w:val="header"/>
    <w:basedOn w:val="Normale"/>
    <w:link w:val="IntestazioneCarattere"/>
    <w:unhideWhenUsed/>
    <w:rsid w:val="00242493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link w:val="Intestazione"/>
    <w:rsid w:val="00242493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242493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link w:val="Pidipagina"/>
    <w:uiPriority w:val="99"/>
    <w:rsid w:val="00242493"/>
    <w:rPr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42493"/>
    <w:rPr>
      <w:rFonts w:ascii="Tahoma" w:hAnsi="Tahoma"/>
      <w:sz w:val="16"/>
      <w:szCs w:val="16"/>
    </w:rPr>
  </w:style>
  <w:style w:type="character" w:styleId="TestofumettoCarattere" w:customStyle="1">
    <w:name w:val="Testo fumetto Carattere"/>
    <w:link w:val="Testofumetto"/>
    <w:uiPriority w:val="99"/>
    <w:semiHidden/>
    <w:rsid w:val="00242493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iPriority w:val="99"/>
    <w:rsid w:val="009C7037"/>
    <w:pPr>
      <w:spacing w:before="100" w:beforeAutospacing="1" w:after="100" w:afterAutospacing="1"/>
    </w:pPr>
  </w:style>
  <w:style w:type="paragraph" w:styleId="Corpodeltesto">
    <w:name w:val="Body Text"/>
    <w:basedOn w:val="Normale"/>
    <w:link w:val="CorpodeltestoCarattere"/>
    <w:unhideWhenUsed/>
    <w:rsid w:val="008D6EE2"/>
    <w:pPr>
      <w:spacing w:before="100" w:beforeAutospacing="1" w:after="100" w:afterAutospacing="1"/>
    </w:pPr>
  </w:style>
  <w:style w:type="character" w:styleId="CorpodeltestoCarattere" w:customStyle="1">
    <w:name w:val="Corpo del testo Carattere"/>
    <w:link w:val="Corpodeltesto"/>
    <w:rsid w:val="008D6EE2"/>
    <w:rPr>
      <w:sz w:val="24"/>
      <w:szCs w:val="24"/>
    </w:rPr>
  </w:style>
  <w:style w:type="paragraph" w:styleId="Elencoacolori-Colore11" w:customStyle="1">
    <w:name w:val="Elenco a colori - Colore 11"/>
    <w:basedOn w:val="Normale"/>
    <w:uiPriority w:val="34"/>
    <w:qFormat/>
    <w:rsid w:val="00AE61C1"/>
    <w:pPr>
      <w:ind w:left="708"/>
    </w:pPr>
  </w:style>
  <w:style w:type="character" w:styleId="Titolo1Carattere" w:customStyle="1">
    <w:name w:val="Titolo 1 Carattere"/>
    <w:link w:val="Titolo1"/>
    <w:uiPriority w:val="9"/>
    <w:rsid w:val="0059005F"/>
    <w:rPr>
      <w:b/>
      <w:bCs/>
      <w:kern w:val="36"/>
      <w:sz w:val="48"/>
      <w:szCs w:val="48"/>
    </w:rPr>
  </w:style>
  <w:style w:type="character" w:styleId="Titolo4Carattere" w:customStyle="1">
    <w:name w:val="Titolo 4 Carattere"/>
    <w:link w:val="Titolo4"/>
    <w:uiPriority w:val="9"/>
    <w:rsid w:val="0059005F"/>
    <w:rPr>
      <w:b/>
      <w:bCs/>
      <w:sz w:val="24"/>
      <w:szCs w:val="24"/>
    </w:rPr>
  </w:style>
  <w:style w:type="character" w:styleId="apple-converted-space" w:customStyle="1">
    <w:name w:val="apple-converted-space"/>
    <w:basedOn w:val="Carpredefinitoparagrafo"/>
    <w:rsid w:val="0059005F"/>
  </w:style>
  <w:style w:type="paragraph" w:styleId="blocco1" w:customStyle="1">
    <w:name w:val="blocco1"/>
    <w:basedOn w:val="Normale"/>
    <w:rsid w:val="0059005F"/>
    <w:pPr>
      <w:spacing w:before="100" w:beforeAutospacing="1" w:after="100" w:afterAutospacing="1"/>
    </w:pPr>
  </w:style>
  <w:style w:type="character" w:styleId="Enfasigrassetto">
    <w:name w:val="Strong"/>
    <w:uiPriority w:val="22"/>
    <w:qFormat/>
    <w:rsid w:val="0059005F"/>
    <w:rPr>
      <w:b/>
      <w:bCs/>
    </w:rPr>
  </w:style>
  <w:style w:type="character" w:styleId="Enfasicorsivo">
    <w:name w:val="Emphasis"/>
    <w:uiPriority w:val="20"/>
    <w:qFormat/>
    <w:rsid w:val="0059005F"/>
    <w:rPr>
      <w:i/>
      <w:iCs/>
    </w:rPr>
  </w:style>
  <w:style w:type="paragraph" w:styleId="sommario" w:customStyle="1">
    <w:name w:val="sommario"/>
    <w:basedOn w:val="Normale"/>
    <w:rsid w:val="0059005F"/>
    <w:pPr>
      <w:spacing w:before="100" w:beforeAutospacing="1" w:after="100" w:afterAutospacing="1"/>
    </w:pPr>
  </w:style>
  <w:style w:type="table" w:styleId="Grigliatabella">
    <w:name w:val="Table Grid"/>
    <w:basedOn w:val="Tabellanormale"/>
    <w:uiPriority w:val="59"/>
    <w:rsid w:val="00AA3246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-Roboto" w:customStyle="1">
    <w:name w:val="testo - Roboto"/>
    <w:basedOn w:val="Normale"/>
    <w:qFormat/>
    <w:rsid w:val="00C96FC2"/>
    <w:pPr>
      <w:spacing w:before="60" w:after="60"/>
      <w:ind w:firstLine="57"/>
      <w:jc w:val="both"/>
    </w:pPr>
    <w:rPr>
      <w:rFonts w:ascii="Roboto Light" w:hAnsi="Roboto Light"/>
      <w:color w:val="000000"/>
      <w:sz w:val="22"/>
      <w:szCs w:val="22"/>
    </w:rPr>
  </w:style>
  <w:style w:type="paragraph" w:styleId="titolo-Roboto" w:customStyle="1">
    <w:name w:val="titolo - Roboto"/>
    <w:basedOn w:val="Normale"/>
    <w:qFormat/>
    <w:rsid w:val="00444E28"/>
    <w:pPr>
      <w:spacing w:before="120" w:after="60"/>
    </w:pPr>
    <w:rPr>
      <w:rFonts w:ascii="Roboto Bold" w:hAnsi="Roboto Bold" w:cs="Aparajita"/>
      <w:color w:val="FF0000"/>
      <w:sz w:val="28"/>
      <w:szCs w:val="32"/>
    </w:rPr>
  </w:style>
  <w:style w:type="character" w:styleId="UnresolvedMention" w:customStyle="1">
    <w:name w:val="Unresolved Mention"/>
    <w:uiPriority w:val="99"/>
    <w:semiHidden/>
    <w:unhideWhenUsed/>
    <w:rsid w:val="00DE0099"/>
    <w:rPr>
      <w:color w:val="605E5C"/>
      <w:shd w:val="clear" w:color="auto" w:fill="E1DFDD"/>
    </w:rPr>
  </w:style>
  <w:style w:type="character" w:styleId="Collegamentovisitato">
    <w:name w:val="FollowedHyperlink"/>
    <w:uiPriority w:val="99"/>
    <w:semiHidden/>
    <w:unhideWhenUsed/>
    <w:rsid w:val="00595304"/>
    <w:rPr>
      <w:color w:val="954F72"/>
      <w:u w:val="single"/>
    </w:rPr>
  </w:style>
  <w:style w:type="character" w:styleId="Titolo7Carattere" w:customStyle="1">
    <w:name w:val="Titolo 7 Carattere"/>
    <w:basedOn w:val="Carpredefinitoparagrafo"/>
    <w:link w:val="Titolo7"/>
    <w:uiPriority w:val="9"/>
    <w:rsid w:val="008D3DD9"/>
    <w:rPr>
      <w:rFonts w:ascii="Calibri" w:hAnsi="Calibri" w:eastAsia="Times New Roman" w:cs="Times New Roman"/>
      <w:sz w:val="24"/>
      <w:szCs w:val="24"/>
    </w:rPr>
  </w:style>
  <w:style w:type="paragraph" w:styleId="Titolo">
    <w:name w:val="Title"/>
    <w:basedOn w:val="Normale"/>
    <w:link w:val="TitoloCarattere"/>
    <w:qFormat/>
    <w:rsid w:val="008D3DD9"/>
    <w:pPr>
      <w:jc w:val="center"/>
    </w:pPr>
    <w:rPr>
      <w:sz w:val="28"/>
      <w:szCs w:val="20"/>
    </w:rPr>
  </w:style>
  <w:style w:type="character" w:styleId="TitoloCarattere" w:customStyle="1">
    <w:name w:val="Titolo Carattere"/>
    <w:basedOn w:val="Carpredefinitoparagrafo"/>
    <w:link w:val="Titolo"/>
    <w:rsid w:val="008D3DD9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company/istituto-internazionale-edoardo-agnelli/" TargetMode="External"/><Relationship Id="rId2" Type="http://schemas.openxmlformats.org/officeDocument/2006/relationships/hyperlink" Target="https://www.youtube.com/user/IstitutoAgnelliTube" TargetMode="External"/><Relationship Id="rId1" Type="http://schemas.openxmlformats.org/officeDocument/2006/relationships/hyperlink" Target="https://www.facebook.com/Istituto-Agnelli-Torino-276188279058346/timeline/" TargetMode="External"/><Relationship Id="rId4" Type="http://schemas.openxmlformats.org/officeDocument/2006/relationships/hyperlink" Target="https://www.instagram.com/istitutoagnelli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rchivio\carta%20intestata\intestata_diretto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45911-855D-4922-9DDE-992472F3C0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intestata_direttore.dotx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silvia.paladini</dc:creator>
  <lastModifiedBy>Espedito Mancuso</lastModifiedBy>
  <revision>4</revision>
  <lastPrinted>2021-02-11T16:47:00.0000000Z</lastPrinted>
  <dcterms:created xsi:type="dcterms:W3CDTF">2024-11-04T14:05:00.0000000Z</dcterms:created>
  <dcterms:modified xsi:type="dcterms:W3CDTF">2024-11-06T09:59:52.4056151Z</dcterms:modified>
</coreProperties>
</file>