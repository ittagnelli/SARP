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07D4D" w:rsidP="00EA336D" w:rsidRDefault="00C07D4D" w14:paraId="672A6659" wp14:textId="77777777"/>
    <w:p xmlns:wp14="http://schemas.microsoft.com/office/word/2010/wordml" w:rsidR="00277A49" w:rsidP="00EA336D" w:rsidRDefault="00277A49" w14:paraId="0A37501D" wp14:textId="77777777"/>
    <w:p xmlns:wp14="http://schemas.microsoft.com/office/word/2010/wordml" w:rsidR="00277A49" w:rsidP="00EA336D" w:rsidRDefault="00277A49" w14:paraId="5DAB6C7B" wp14:textId="77777777"/>
    <w:p xmlns:wp14="http://schemas.microsoft.com/office/word/2010/wordml" w:rsidR="00404FF9" w:rsidP="00EA336D" w:rsidRDefault="00404FF9" w14:paraId="02EB378F" wp14:textId="77777777"/>
    <w:p xmlns:wp14="http://schemas.microsoft.com/office/word/2010/wordml" w:rsidRPr="00404FF9" w:rsidR="00404FF9" w:rsidP="00404FF9" w:rsidRDefault="00404FF9" w14:paraId="6A05A809" wp14:textId="77777777"/>
    <w:p xmlns:wp14="http://schemas.microsoft.com/office/word/2010/wordml" w:rsidRPr="0089126F" w:rsidR="008D3DD9" w:rsidP="2241F2B7" w:rsidRDefault="008D3DD9" w14:paraId="1059DBF7" wp14:textId="077040C8">
      <w:pPr>
        <w:pStyle w:val="Titolo1"/>
        <w:tabs>
          <w:tab w:val="left" w:pos="4111"/>
        </w:tabs>
        <w:jc w:val="center"/>
        <w:rPr>
          <w:rFonts w:ascii="Arial" w:hAnsi="Arial" w:cs="Arial"/>
          <w:lang w:val="it-IT"/>
        </w:rPr>
      </w:pPr>
      <w:r w:rsidRPr="2241F2B7" w:rsidR="008D3DD9">
        <w:rPr>
          <w:rFonts w:ascii="Arial" w:hAnsi="Arial" w:cs="Arial"/>
          <w:sz w:val="26"/>
          <w:szCs w:val="26"/>
        </w:rPr>
        <w:t>ANNO  FORMATIVO</w:t>
      </w:r>
      <w:r w:rsidRPr="2241F2B7" w:rsidR="008D3DD9">
        <w:rPr>
          <w:rFonts w:ascii="Arial" w:hAnsi="Arial" w:cs="Arial"/>
          <w:sz w:val="32"/>
          <w:szCs w:val="32"/>
        </w:rPr>
        <w:t xml:space="preserve"> </w:t>
      </w:r>
      <w:r w:rsidRPr="2241F2B7" w:rsidR="64E689A2">
        <w:rPr>
          <w:rFonts w:ascii="Arial" w:hAnsi="Arial" w:cs="Arial"/>
          <w:sz w:val="32"/>
          <w:szCs w:val="32"/>
        </w:rPr>
        <w:t>2023</w:t>
      </w:r>
      <w:r w:rsidRPr="2241F2B7" w:rsidR="0089126F">
        <w:rPr>
          <w:rFonts w:ascii="Arial" w:hAnsi="Arial" w:cs="Arial"/>
          <w:sz w:val="32"/>
          <w:szCs w:val="32"/>
        </w:rPr>
        <w:t xml:space="preserve">- </w:t>
      </w:r>
      <w:r w:rsidRPr="2241F2B7" w:rsidR="369091CF">
        <w:rPr>
          <w:rFonts w:ascii="Arial" w:hAnsi="Arial" w:cs="Arial"/>
          <w:sz w:val="32"/>
          <w:szCs w:val="32"/>
          <w:lang w:val="it-IT"/>
        </w:rPr>
        <w:t>2024</w:t>
      </w:r>
    </w:p>
    <w:p xmlns:wp14="http://schemas.microsoft.com/office/word/2010/wordml" w:rsidRPr="008D3DD9" w:rsidR="008D3DD9" w:rsidP="008D3DD9" w:rsidRDefault="008D3DD9" w14:paraId="5A39BBE3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1C8F396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2A3D3E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F5A22E6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  <w:r w:rsidRPr="008D3DD9">
        <w:rPr>
          <w:rFonts w:ascii="Arial" w:hAnsi="Arial" w:cs="Arial"/>
          <w:b/>
          <w:sz w:val="36"/>
          <w:szCs w:val="36"/>
        </w:rPr>
        <w:t>Ente organizzatore:</w:t>
      </w:r>
    </w:p>
    <w:p xmlns:wp14="http://schemas.microsoft.com/office/word/2010/wordml" w:rsidRPr="008D3DD9" w:rsidR="008D3DD9" w:rsidP="008D3DD9" w:rsidRDefault="008D3DD9" w14:paraId="0D0B940D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8D3DD9" w:rsidR="008D3DD9" w:rsidP="008D3DD9" w:rsidRDefault="008D3DD9" w14:paraId="013F19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ISTITUTO INTERNAZIONALE EDOARDO AGNELLI</w:t>
      </w:r>
    </w:p>
    <w:p xmlns:wp14="http://schemas.microsoft.com/office/word/2010/wordml" w:rsidRPr="008D3DD9" w:rsidR="008D3DD9" w:rsidP="008D3DD9" w:rsidRDefault="008D3DD9" w14:paraId="3CFC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C. so Unione Sovietica, 312</w:t>
      </w:r>
    </w:p>
    <w:p xmlns:wp14="http://schemas.microsoft.com/office/word/2010/wordml" w:rsidRPr="008D3DD9" w:rsidR="008D3DD9" w:rsidP="008D3DD9" w:rsidRDefault="008D3DD9" w14:paraId="6D658B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10135 - TORINO</w:t>
      </w:r>
    </w:p>
    <w:p xmlns:wp14="http://schemas.microsoft.com/office/word/2010/wordml" w:rsidRPr="008D3DD9" w:rsidR="008D3DD9" w:rsidP="008D3DD9" w:rsidRDefault="008D3DD9" w14:paraId="0E27B00A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60061E4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4EAFD9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B94D5A5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DEEC669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656B9AB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1B71143D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REGISTRO</w:t>
      </w:r>
    </w:p>
    <w:p xmlns:wp14="http://schemas.microsoft.com/office/word/2010/wordml" w:rsidRPr="008D3DD9" w:rsidR="008D3DD9" w:rsidP="008D3DD9" w:rsidRDefault="008D3DD9" w14:paraId="2D81BBB6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PRESENZE ALLIEVI</w:t>
      </w:r>
    </w:p>
    <w:p xmlns:wp14="http://schemas.microsoft.com/office/word/2010/wordml" w:rsidRPr="008D3DD9" w:rsidR="008D3DD9" w:rsidP="008D3DD9" w:rsidRDefault="008D3DD9" w14:paraId="45FB0818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049F31CB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53128261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62486C05" wp14:textId="77777777">
      <w:pPr>
        <w:rPr>
          <w:rFonts w:ascii="Arial" w:hAnsi="Arial" w:cs="Arial"/>
          <w:sz w:val="18"/>
        </w:rPr>
      </w:pP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521"/>
        <w:gridCol w:w="1701"/>
      </w:tblGrid>
      <w:tr xmlns:wp14="http://schemas.microsoft.com/office/word/2010/wordml" w:rsidRPr="008D3DD9" w:rsidR="008D3DD9" w:rsidTr="00492A3D" w14:paraId="4DE08A48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Pr="008D3DD9" w:rsidR="008D3DD9" w:rsidP="00492A3D" w:rsidRDefault="008D3DD9" w14:paraId="593B023A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Denominazione Corso</w:t>
            </w:r>
          </w:p>
        </w:tc>
        <w:tc>
          <w:tcPr>
            <w:tcW w:w="1701" w:type="dxa"/>
            <w:vAlign w:val="center"/>
          </w:tcPr>
          <w:p w:rsidRPr="008D3DD9" w:rsidR="008D3DD9" w:rsidP="00492A3D" w:rsidRDefault="008D3DD9" w14:paraId="7885CA0D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Durata</w:t>
            </w:r>
          </w:p>
        </w:tc>
      </w:tr>
      <w:tr xmlns:wp14="http://schemas.microsoft.com/office/word/2010/wordml" w:rsidRPr="008D3DD9" w:rsidR="008D3DD9" w:rsidTr="00492A3D" w14:paraId="453D9075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="00875128" w:rsidP="00875128" w:rsidRDefault="008D3DD9" w14:paraId="76944B8B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 xml:space="preserve">Formazione </w:t>
            </w:r>
            <w:r w:rsidR="0096180B">
              <w:rPr>
                <w:rFonts w:ascii="Arial" w:hAnsi="Arial" w:cs="Arial"/>
                <w:sz w:val="28"/>
              </w:rPr>
              <w:t>Generale</w:t>
            </w:r>
            <w:r w:rsidRPr="008D3DD9">
              <w:rPr>
                <w:rFonts w:ascii="Arial" w:hAnsi="Arial" w:cs="Arial"/>
                <w:sz w:val="28"/>
              </w:rPr>
              <w:t xml:space="preserve"> </w:t>
            </w:r>
            <w:r w:rsidR="00875128">
              <w:rPr>
                <w:rFonts w:ascii="Arial" w:hAnsi="Arial" w:cs="Arial"/>
                <w:sz w:val="28"/>
              </w:rPr>
              <w:t xml:space="preserve">alla Salute e Sicurezza </w:t>
            </w:r>
          </w:p>
          <w:p w:rsidRPr="008D3DD9" w:rsidR="008D3DD9" w:rsidP="00875128" w:rsidRDefault="00875128" w14:paraId="5CDEF16E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 i Lavoratori</w:t>
            </w:r>
          </w:p>
        </w:tc>
        <w:tc>
          <w:tcPr>
            <w:tcW w:w="1701" w:type="dxa"/>
            <w:vAlign w:val="center"/>
          </w:tcPr>
          <w:p w:rsidRPr="008D3DD9" w:rsidR="008D3DD9" w:rsidP="00492A3D" w:rsidRDefault="0096180B" w14:paraId="13EF2862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8D3DD9" w:rsidR="008D3DD9">
              <w:rPr>
                <w:rFonts w:ascii="Arial" w:hAnsi="Arial" w:cs="Arial"/>
                <w:sz w:val="28"/>
              </w:rPr>
              <w:t xml:space="preserve"> ore</w:t>
            </w:r>
          </w:p>
        </w:tc>
      </w:tr>
    </w:tbl>
    <w:p xmlns:wp14="http://schemas.microsoft.com/office/word/2010/wordml" w:rsidRPr="008D3DD9" w:rsidR="00404FF9" w:rsidP="00404FF9" w:rsidRDefault="00404FF9" w14:paraId="4101652C" wp14:textId="77777777">
      <w:pPr>
        <w:rPr>
          <w:rFonts w:ascii="Arial" w:hAnsi="Arial" w:cs="Arial"/>
        </w:rPr>
      </w:pPr>
    </w:p>
    <w:p xmlns:wp14="http://schemas.microsoft.com/office/word/2010/wordml" w:rsidR="00404FF9" w:rsidP="00404FF9" w:rsidRDefault="00404FF9" w14:paraId="4B99056E" wp14:textId="77777777"/>
    <w:p xmlns:wp14="http://schemas.microsoft.com/office/word/2010/wordml" w:rsidR="008D3DD9" w:rsidP="00404FF9" w:rsidRDefault="008D3DD9" w14:paraId="1299C43A" wp14:textId="77777777"/>
    <w:p xmlns:wp14="http://schemas.microsoft.com/office/word/2010/wordml" w:rsidR="008D3DD9" w:rsidP="00404FF9" w:rsidRDefault="008D3DD9" w14:paraId="4DDBEF00" wp14:textId="77777777"/>
    <w:p xmlns:wp14="http://schemas.microsoft.com/office/word/2010/wordml" w:rsidR="008D3DD9" w:rsidP="008D3DD9" w:rsidRDefault="008D3DD9" w14:paraId="3461D779" wp14:textId="77777777">
      <w:pPr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3CF2D8B6" wp14:textId="77777777">
      <w:pPr>
        <w:rPr>
          <w:rFonts w:ascii="Arial" w:hAnsi="Arial"/>
          <w:sz w:val="18"/>
        </w:rPr>
      </w:pPr>
    </w:p>
    <w:tbl>
      <w:tblPr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83"/>
        <w:gridCol w:w="5545"/>
        <w:gridCol w:w="851"/>
        <w:gridCol w:w="779"/>
      </w:tblGrid>
      <w:tr xmlns:wp14="http://schemas.microsoft.com/office/word/2010/wordml" w:rsidRPr="006A3868" w:rsidR="008D3DD9" w:rsidTr="00492A3D" w14:paraId="28635767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42E8D34F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Sede di svolgimento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492A3D" w:rsidRDefault="008D3DD9" w14:paraId="62B44E28" wp14:textId="77777777">
            <w:pPr>
              <w:rPr>
                <w:rFonts w:ascii="Arial" w:hAnsi="Arial"/>
                <w:bCs/>
              </w:rPr>
            </w:pPr>
            <w:r w:rsidRPr="006A3868">
              <w:rPr>
                <w:rFonts w:ascii="Arial" w:hAnsi="Arial"/>
                <w:bCs/>
              </w:rPr>
              <w:t xml:space="preserve">ISTITUTO </w:t>
            </w:r>
            <w:r>
              <w:rPr>
                <w:rFonts w:ascii="Arial" w:hAnsi="Arial"/>
                <w:bCs/>
              </w:rPr>
              <w:t>INTERNAZIONALE EDOARDO AGNELLI</w:t>
            </w:r>
          </w:p>
        </w:tc>
      </w:tr>
      <w:tr xmlns:wp14="http://schemas.microsoft.com/office/word/2010/wordml" w:rsidRPr="006A3868" w:rsidR="008D3DD9" w:rsidTr="00492A3D" w14:paraId="57478F2E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3A188944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Comune</w:t>
            </w:r>
          </w:p>
        </w:tc>
        <w:tc>
          <w:tcPr>
            <w:tcW w:w="5545" w:type="dxa"/>
            <w:vAlign w:val="center"/>
          </w:tcPr>
          <w:p w:rsidRPr="006A3868" w:rsidR="008D3DD9" w:rsidP="00492A3D" w:rsidRDefault="008D3DD9" w14:paraId="609EDF9B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Torino</w:t>
            </w:r>
          </w:p>
        </w:tc>
        <w:tc>
          <w:tcPr>
            <w:tcW w:w="851" w:type="dxa"/>
            <w:vAlign w:val="center"/>
          </w:tcPr>
          <w:p w:rsidRPr="006A3868" w:rsidR="008D3DD9" w:rsidP="00492A3D" w:rsidRDefault="008D3DD9" w14:paraId="1715AE15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Prov.</w:t>
            </w:r>
          </w:p>
        </w:tc>
        <w:tc>
          <w:tcPr>
            <w:tcW w:w="779" w:type="dxa"/>
            <w:vAlign w:val="center"/>
          </w:tcPr>
          <w:p w:rsidRPr="006A3868" w:rsidR="008D3DD9" w:rsidP="00492A3D" w:rsidRDefault="008D3DD9" w14:paraId="363372B2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</w:t>
            </w:r>
          </w:p>
        </w:tc>
      </w:tr>
      <w:tr xmlns:wp14="http://schemas.microsoft.com/office/word/2010/wordml" w:rsidRPr="006A3868" w:rsidR="008D3DD9" w:rsidTr="00492A3D" w14:paraId="00838BF9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492A3D" w:rsidRDefault="008D3DD9" w14:paraId="0DF006A5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Indirizzo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492A3D" w:rsidRDefault="008D3DD9" w14:paraId="5CFFC5BA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C. so Unione Sovietica, 312</w:t>
            </w:r>
          </w:p>
        </w:tc>
      </w:tr>
      <w:tr xmlns:wp14="http://schemas.microsoft.com/office/word/2010/wordml" w:rsidRPr="006A3868" w:rsidR="008D3DD9" w:rsidTr="00492A3D" w14:paraId="2F84BCB4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="008D3DD9" w:rsidP="00492A3D" w:rsidRDefault="008D3DD9" w14:paraId="3CE75BAD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Codice corso</w:t>
            </w:r>
          </w:p>
        </w:tc>
        <w:tc>
          <w:tcPr>
            <w:tcW w:w="7175" w:type="dxa"/>
            <w:gridSpan w:val="3"/>
            <w:vAlign w:val="center"/>
          </w:tcPr>
          <w:p w:rsidR="008D3DD9" w:rsidP="00492A3D" w:rsidRDefault="008D3DD9" w14:paraId="53D89276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ATECO 2007 P 85</w:t>
            </w:r>
          </w:p>
        </w:tc>
      </w:tr>
    </w:tbl>
    <w:p xmlns:wp14="http://schemas.microsoft.com/office/word/2010/wordml" w:rsidR="008D3DD9" w:rsidP="008D3DD9" w:rsidRDefault="008D3DD9" w14:paraId="0FB78278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1FC39945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0562CB0E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404FF9" w:rsidRDefault="008D3DD9" w14:paraId="34CE0A41" wp14:textId="77777777"/>
    <w:p xmlns:wp14="http://schemas.microsoft.com/office/word/2010/wordml" w:rsidR="008D3DD9" w:rsidP="00404FF9" w:rsidRDefault="008D3DD9" w14:paraId="62EBF3C5" wp14:textId="77777777"/>
    <w:p xmlns:wp14="http://schemas.microsoft.com/office/word/2010/wordml" w:rsidR="008D3DD9" w:rsidP="00404FF9" w:rsidRDefault="008D3DD9" w14:paraId="6D98A12B" wp14:textId="77777777"/>
    <w:p xmlns:wp14="http://schemas.microsoft.com/office/word/2010/wordml" w:rsidR="008D3DD9" w:rsidP="00404FF9" w:rsidRDefault="008D3DD9" w14:paraId="2946DB82" wp14:textId="77777777"/>
    <w:p xmlns:wp14="http://schemas.microsoft.com/office/word/2010/wordml" w:rsidR="008D3DD9" w:rsidP="00404FF9" w:rsidRDefault="008D3DD9" w14:paraId="5997CC1D" wp14:textId="77777777"/>
    <w:p xmlns:wp14="http://schemas.microsoft.com/office/word/2010/wordml" w:rsidR="008D3DD9" w:rsidP="008D3DD9" w:rsidRDefault="008D3DD9" w14:paraId="0052B610" wp14:textId="77777777">
      <w:pPr>
        <w:pStyle w:val="Titolo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REGISTRO PRESENZE GIORNALIERE ALLIEVI</w:t>
      </w:r>
    </w:p>
    <w:p xmlns:wp14="http://schemas.microsoft.com/office/word/2010/wordml" w:rsidR="008D3DD9" w:rsidP="008D3DD9" w:rsidRDefault="008D3DD9" w14:paraId="110FFD37" wp14:textId="77777777">
      <w:pPr>
        <w:rPr>
          <w:rFonts w:ascii="Arial" w:hAnsi="Arial"/>
          <w:sz w:val="14"/>
        </w:rPr>
      </w:pPr>
    </w:p>
    <w:p xmlns:wp14="http://schemas.microsoft.com/office/word/2010/wordml" w:rsidR="008D3DD9" w:rsidP="008D3DD9" w:rsidRDefault="008D3DD9" w14:paraId="6B699379" wp14:textId="77777777">
      <w:pPr>
        <w:rPr>
          <w:rFonts w:ascii="Arial" w:hAnsi="Arial"/>
          <w:b/>
        </w:rPr>
      </w:pPr>
    </w:p>
    <w:p w:rsidR="40EDDB1A" w:rsidP="2241F2B7" w:rsidRDefault="40EDDB1A" w14:paraId="03240C4D" w14:textId="6BE4373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</w:pPr>
      <w:r w:rsidRPr="2241F2B7" w:rsidR="40EDDB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Data lezione: ___________ dalle ore: _____ alle ore _____ per un totale di _____ ore di lezione</w:t>
      </w:r>
    </w:p>
    <w:p xmlns:wp14="http://schemas.microsoft.com/office/word/2010/wordml" w:rsidR="008D3DD9" w:rsidP="008D3DD9" w:rsidRDefault="008D3DD9" w14:paraId="3FE9F23F" wp14:textId="77777777">
      <w:pPr>
        <w:rPr>
          <w:rFonts w:ascii="Arial" w:hAnsi="Arial"/>
          <w:sz w:val="14"/>
        </w:rPr>
      </w:pPr>
    </w:p>
    <w:tbl>
      <w:tblPr>
        <w:tblW w:w="985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969"/>
        <w:gridCol w:w="5245"/>
      </w:tblGrid>
      <w:tr xmlns:wp14="http://schemas.microsoft.com/office/word/2010/wordml" w:rsidR="008D3DD9" w:rsidTr="061B529C" w14:paraId="4306B381" wp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637" w:type="dxa"/>
            <w:vMerge w:val="restart"/>
            <w:tcMar/>
            <w:textDirection w:val="btLr"/>
            <w:vAlign w:val="center"/>
          </w:tcPr>
          <w:p w:rsidR="008D3DD9" w:rsidP="00492A3D" w:rsidRDefault="008D3DD9" w14:paraId="5948F0D4" wp14:textId="77777777">
            <w:pPr>
              <w:ind w:left="113" w:right="113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d’</w:t>
            </w:r>
            <w:proofErr w:type="spellStart"/>
            <w:r>
              <w:rPr>
                <w:rFonts w:ascii="Arial" w:hAnsi="Arial"/>
                <w:b/>
                <w:sz w:val="16"/>
              </w:rPr>
              <w:t>ord</w:t>
            </w:r>
            <w:proofErr w:type="spellEnd"/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921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2A3D" w:rsidR="008D3DD9" w:rsidP="2241F2B7" w:rsidRDefault="008D3DD9" w14:paraId="08FAD12E" wp14:textId="7170BBF2">
            <w:pPr>
              <w:pStyle w:val="Titolo7"/>
              <w:spacing w:before="80" w:after="6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ELENCO Alunni     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-  Classe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{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classe}  -</w:t>
            </w:r>
            <w:r w:rsidRPr="2241F2B7" w:rsidR="39388E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Sezione {istituto} {sezione}</w:t>
            </w:r>
          </w:p>
        </w:tc>
      </w:tr>
      <w:tr xmlns:wp14="http://schemas.microsoft.com/office/word/2010/wordml" w:rsidR="008D3DD9" w:rsidTr="061B529C" w14:paraId="6326785D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637" w:type="dxa"/>
            <w:vMerge/>
            <w:tcMar/>
          </w:tcPr>
          <w:p w:rsidR="008D3DD9" w:rsidP="00492A3D" w:rsidRDefault="008D3DD9" w14:paraId="1F72F646" wp14:textId="77777777">
            <w:pPr>
              <w:spacing w:before="120"/>
              <w:ind w:right="113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89126F" w:rsidR="008D3DD9" w:rsidP="00492A3D" w:rsidRDefault="008D3DD9" w14:paraId="5CF4714E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Nominativo</w:t>
            </w:r>
          </w:p>
        </w:tc>
        <w:tc>
          <w:tcPr>
            <w:tcW w:w="5245" w:type="dxa"/>
            <w:tcMar/>
            <w:vAlign w:val="center"/>
          </w:tcPr>
          <w:p w:rsidRPr="0089126F" w:rsidR="008D3DD9" w:rsidP="00492A3D" w:rsidRDefault="008D3DD9" w14:paraId="7C15739C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xmlns:wp14="http://schemas.microsoft.com/office/word/2010/wordml" w:rsidR="0089126F" w:rsidTr="061B529C" w14:paraId="08CE6F9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37" w:type="dxa"/>
            <w:tcMar/>
            <w:vAlign w:val="center"/>
          </w:tcPr>
          <w:p w:rsidRPr="0089126F" w:rsidR="0089126F" w:rsidP="682BDC20" w:rsidRDefault="0089126F" w14:paraId="61CDCEAD" wp14:textId="4FD6BE9A">
            <w:pPr>
              <w:spacing w:before="120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</w:pP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{#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st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uden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ti}{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id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x</w:t>
            </w:r>
            <w:r w:rsidRPr="682BDC20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FA4DBD" w:rsidR="0089126F" w:rsidP="061B529C" w:rsidRDefault="0089126F" w14:paraId="6BB9E253" wp14:textId="3593BE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16"/>
                <w:szCs w:val="16"/>
                <w:lang w:val="it-IT"/>
              </w:rPr>
            </w:pPr>
            <w:r w:rsidRPr="061B529C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{cognome} {nome</w:t>
            </w:r>
            <w:r w:rsidRPr="061B529C" w:rsidR="1A1E50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}</w:t>
            </w:r>
          </w:p>
        </w:tc>
        <w:tc>
          <w:tcPr>
            <w:tcW w:w="5245" w:type="dxa"/>
            <w:tcMar/>
            <w:vAlign w:val="center"/>
          </w:tcPr>
          <w:p w:rsidRPr="0089126F" w:rsidR="0089126F" w:rsidP="061B529C" w:rsidRDefault="0089126F" w14:paraId="23DE523C" wp14:textId="15306B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</w:pPr>
            <w:r w:rsidRPr="061B529C" w:rsidR="1CDC75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it-IT"/>
              </w:rPr>
              <w:t>{/studenti}</w:t>
            </w:r>
          </w:p>
        </w:tc>
      </w:tr>
    </w:tbl>
    <w:p xmlns:wp14="http://schemas.microsoft.com/office/word/2010/wordml" w:rsidR="008D3DD9" w:rsidP="682BDC20" w:rsidRDefault="008D3DD9" w14:paraId="62199465" wp14:textId="1270F417">
      <w:pPr>
        <w:pStyle w:val="Normale"/>
      </w:pPr>
    </w:p>
    <w:p w:rsidR="40EA94C0" w:rsidRDefault="40EA94C0" w14:paraId="5B7FDD6B" w14:textId="5B792062">
      <w:r>
        <w:br w:type="page"/>
      </w:r>
    </w:p>
    <w:p w:rsidR="40EA94C0" w:rsidP="40EA94C0" w:rsidRDefault="40EA94C0" w14:paraId="30AC60C8" w14:textId="4C2EF02C">
      <w:pPr>
        <w:pStyle w:val="Normale"/>
      </w:pPr>
    </w:p>
    <w:p w:rsidR="40EA94C0" w:rsidP="40EA94C0" w:rsidRDefault="40EA94C0" w14:paraId="4A3DDDD5" w14:textId="15D85EBF">
      <w:pPr>
        <w:pStyle w:val="Normale"/>
      </w:pPr>
    </w:p>
    <w:p w:rsidR="40EA94C0" w:rsidP="40EA94C0" w:rsidRDefault="40EA94C0" w14:paraId="3BC28356" w14:textId="2C676D1C">
      <w:pPr>
        <w:pStyle w:val="Normale"/>
      </w:pPr>
    </w:p>
    <w:p xmlns:wp14="http://schemas.microsoft.com/office/word/2010/wordml" w:rsidR="008D3DD9" w:rsidP="008D3DD9" w:rsidRDefault="008D3DD9" w14:paraId="4DAEED9A" wp14:textId="77777777">
      <w:pPr>
        <w:pStyle w:val="Titol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Argomenti svolti durante la lezione</w:t>
      </w:r>
    </w:p>
    <w:p xmlns:wp14="http://schemas.microsoft.com/office/word/2010/wordml" w:rsidRPr="004D0485" w:rsidR="008D3DD9" w:rsidP="008D3DD9" w:rsidRDefault="008D3DD9" w14:paraId="0DA123B1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96180B" w:rsidR="0096180B" w:rsidP="0096180B" w:rsidRDefault="0096180B" w14:paraId="70B6A3F5" wp14:textId="77777777">
      <w:pPr>
        <w:rPr>
          <w:rFonts w:ascii="Arial" w:hAnsi="Arial" w:cs="Arial"/>
          <w:sz w:val="20"/>
          <w:szCs w:val="20"/>
        </w:rPr>
      </w:pPr>
      <w:r w:rsidRPr="0096180B">
        <w:rPr>
          <w:rFonts w:ascii="Arial" w:hAnsi="Arial" w:cs="Arial"/>
          <w:sz w:val="20"/>
          <w:szCs w:val="20"/>
        </w:rPr>
        <w:t>Vengono analizzati i concetti generali in tema di prevenzione e sicurezza sul lavoro, in particolare:</w:t>
      </w:r>
    </w:p>
    <w:p xmlns:wp14="http://schemas.microsoft.com/office/word/2010/wordml" w:rsidRPr="0016740E" w:rsidR="0096180B" w:rsidP="0096180B" w:rsidRDefault="0096180B" w14:paraId="4C4CEA3D" wp14:textId="77777777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04"/>
      </w:tblGrid>
      <w:tr xmlns:wp14="http://schemas.microsoft.com/office/word/2010/wordml" w:rsidRPr="0016740E" w:rsidR="0096180B" w:rsidTr="00492A3D" w14:paraId="2F24C1E1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08BC3C02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rischio</w:t>
            </w:r>
          </w:p>
        </w:tc>
      </w:tr>
      <w:tr xmlns:wp14="http://schemas.microsoft.com/office/word/2010/wordml" w:rsidRPr="0016740E" w:rsidR="0096180B" w:rsidTr="00492A3D" w14:paraId="1CE6AEA6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5BE420CA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danno</w:t>
            </w:r>
          </w:p>
        </w:tc>
      </w:tr>
      <w:tr xmlns:wp14="http://schemas.microsoft.com/office/word/2010/wordml" w:rsidRPr="0016740E" w:rsidR="0096180B" w:rsidTr="00492A3D" w14:paraId="163AFE55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FEF0CA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prevenzione</w:t>
            </w:r>
          </w:p>
        </w:tc>
      </w:tr>
      <w:tr xmlns:wp14="http://schemas.microsoft.com/office/word/2010/wordml" w:rsidRPr="0016740E" w:rsidR="0096180B" w:rsidTr="00492A3D" w14:paraId="4519F6E0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77D245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Concetto di protezione</w:t>
            </w:r>
          </w:p>
        </w:tc>
      </w:tr>
      <w:tr xmlns:wp14="http://schemas.microsoft.com/office/word/2010/wordml" w:rsidRPr="0016740E" w:rsidR="0096180B" w:rsidTr="00492A3D" w14:paraId="5F7CBC4D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2A753E30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Il rappresentante della sicurezza</w:t>
            </w:r>
          </w:p>
        </w:tc>
      </w:tr>
      <w:tr xmlns:wp14="http://schemas.microsoft.com/office/word/2010/wordml" w:rsidRPr="0016740E" w:rsidR="0096180B" w:rsidTr="00492A3D" w14:paraId="6401E7DD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4747259E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Organizzazione della prevenzione aziendale</w:t>
            </w:r>
          </w:p>
        </w:tc>
      </w:tr>
      <w:tr xmlns:wp14="http://schemas.microsoft.com/office/word/2010/wordml" w:rsidRPr="0016740E" w:rsidR="0096180B" w:rsidTr="00492A3D" w14:paraId="45341EFA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51AD444D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Diritti, doveri e sanzioni per i vari soggetti aziendali</w:t>
            </w:r>
          </w:p>
        </w:tc>
      </w:tr>
      <w:tr xmlns:wp14="http://schemas.microsoft.com/office/word/2010/wordml" w:rsidRPr="0016740E" w:rsidR="0096180B" w:rsidTr="00492A3D" w14:paraId="07B9AA51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7E954021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Organi di vigilanza, controllo e assistenza</w:t>
            </w:r>
          </w:p>
        </w:tc>
      </w:tr>
      <w:tr xmlns:wp14="http://schemas.microsoft.com/office/word/2010/wordml" w:rsidRPr="0016740E" w:rsidR="0096180B" w:rsidTr="00492A3D" w14:paraId="5BB71127" wp14:textId="77777777">
        <w:trPr>
          <w:trHeight w:val="340"/>
        </w:trPr>
        <w:tc>
          <w:tcPr>
            <w:tcW w:w="9889" w:type="dxa"/>
            <w:vAlign w:val="bottom"/>
            <w:hideMark/>
          </w:tcPr>
          <w:p w:rsidRPr="0096180B" w:rsidR="0096180B" w:rsidP="0096180B" w:rsidRDefault="0096180B" w14:paraId="01B33D87" wp14:textId="77777777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6180B">
              <w:rPr>
                <w:rFonts w:ascii="Arial" w:hAnsi="Arial" w:cs="Arial"/>
                <w:sz w:val="20"/>
                <w:szCs w:val="20"/>
              </w:rPr>
              <w:t>Sanzioni</w:t>
            </w:r>
          </w:p>
        </w:tc>
      </w:tr>
    </w:tbl>
    <w:p xmlns:wp14="http://schemas.microsoft.com/office/word/2010/wordml" w:rsidR="008D3DD9" w:rsidP="008D3DD9" w:rsidRDefault="008D3DD9" w14:paraId="50895670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38C1F859" wp14:textId="77777777">
      <w:pPr>
        <w:rPr>
          <w:rFonts w:ascii="Arial" w:hAnsi="Arial" w:cs="Arial"/>
        </w:rPr>
      </w:pPr>
    </w:p>
    <w:p xmlns:wp14="http://schemas.microsoft.com/office/word/2010/wordml" w:rsidRPr="008D3DD9" w:rsidR="0089126F" w:rsidP="0089126F" w:rsidRDefault="008D3DD9" w14:paraId="2FAF2734" wp14:textId="777777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DD9">
        <w:rPr>
          <w:rFonts w:ascii="Arial" w:hAnsi="Arial" w:cs="Arial"/>
          <w:sz w:val="20"/>
          <w:szCs w:val="20"/>
        </w:rPr>
        <w:t>tenendo conto, nella declinazione dei contenuti, delle differenze di genere, di età, di provenienza e lingua e</w:t>
      </w:r>
      <w:r w:rsidRPr="0089126F" w:rsidR="0089126F">
        <w:rPr>
          <w:rFonts w:ascii="Arial" w:hAnsi="Arial" w:cs="Arial"/>
          <w:sz w:val="20"/>
          <w:szCs w:val="20"/>
        </w:rPr>
        <w:t xml:space="preserve"> </w:t>
      </w:r>
      <w:r w:rsidRPr="008D3DD9" w:rsidR="0089126F">
        <w:rPr>
          <w:rFonts w:ascii="Arial" w:hAnsi="Arial" w:cs="Arial"/>
          <w:sz w:val="20"/>
          <w:szCs w:val="20"/>
        </w:rPr>
        <w:t>della specifica tipologia contrattuale utilizzata per la prestazione di lavoro.</w:t>
      </w:r>
    </w:p>
    <w:p xmlns:wp14="http://schemas.microsoft.com/office/word/2010/wordml" w:rsidRPr="008D3DD9" w:rsidR="008D3DD9" w:rsidP="008D3DD9" w:rsidRDefault="008D3DD9" w14:paraId="0C8FE7CE" wp14:textId="77777777">
      <w:pPr>
        <w:spacing w:line="276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41004F19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8D3DD9" w:rsidP="008D3DD9" w:rsidRDefault="008D3DD9" w14:paraId="67C0C651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8"/>
        <w:tblW w:w="94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126"/>
        <w:gridCol w:w="4317"/>
      </w:tblGrid>
      <w:tr xmlns:wp14="http://schemas.microsoft.com/office/word/2010/wordml" w:rsidRPr="0089126F" w:rsidR="008D3DD9" w:rsidTr="00492A3D" w14:paraId="6D8D09E6" wp14:textId="77777777">
        <w:trPr>
          <w:trHeight w:val="284"/>
        </w:trPr>
        <w:tc>
          <w:tcPr>
            <w:tcW w:w="94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Pr="00492A3D" w:rsidR="008D3DD9" w:rsidP="0089126F" w:rsidRDefault="008D3DD9" w14:paraId="3EB31F4E" wp14:textId="77777777">
            <w:pPr>
              <w:pStyle w:val="Titolo7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A3D">
              <w:rPr>
                <w:rFonts w:ascii="Arial" w:hAnsi="Arial" w:cs="Arial"/>
                <w:b/>
                <w:sz w:val="20"/>
                <w:szCs w:val="20"/>
              </w:rPr>
              <w:t>Docenti che hanno svolto il Corso</w:t>
            </w:r>
          </w:p>
        </w:tc>
      </w:tr>
      <w:tr xmlns:wp14="http://schemas.microsoft.com/office/word/2010/wordml" w:rsidRPr="0089126F" w:rsidR="008D3DD9" w:rsidTr="00492A3D" w14:paraId="15F7C504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89126F" w:rsidR="008D3DD9" w:rsidP="00492A3D" w:rsidRDefault="008D3DD9" w14:paraId="6F2EB473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Nominativo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4F6225DC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Titolo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24FE1423" wp14:textId="77777777">
            <w:pPr>
              <w:pStyle w:val="Intestazione"/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Firma</w:t>
            </w:r>
          </w:p>
        </w:tc>
      </w:tr>
      <w:tr xmlns:wp14="http://schemas.microsoft.com/office/word/2010/wordml" w:rsidRPr="0089126F" w:rsidR="008D3DD9" w:rsidTr="00492A3D" w14:paraId="58370F9D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9126F" w:rsidR="008D3DD9" w:rsidP="00492A3D" w:rsidRDefault="008D3DD9" w14:paraId="4403A2F7" wp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126F">
              <w:rPr>
                <w:rFonts w:ascii="Arial" w:hAnsi="Arial" w:cs="Arial"/>
                <w:color w:val="000000"/>
                <w:sz w:val="22"/>
                <w:szCs w:val="22"/>
              </w:rPr>
              <w:t>GAMBA Marco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053E7F77" wp14:textId="77777777">
            <w:pPr>
              <w:rPr>
                <w:rFonts w:ascii="Arial" w:hAnsi="Arial" w:cs="Arial"/>
              </w:rPr>
            </w:pPr>
            <w:r w:rsidRPr="0089126F">
              <w:rPr>
                <w:rFonts w:ascii="Arial" w:hAnsi="Arial" w:cs="Arial"/>
              </w:rPr>
              <w:t>RLS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308D56CC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9126F" w:rsidR="008D3DD9" w:rsidTr="00492A3D" w14:paraId="797E50C6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89126F" w:rsidR="008D3DD9" w:rsidP="00492A3D" w:rsidRDefault="008D3DD9" w14:paraId="7B04FA47" wp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 w:rsidRPr="0089126F" w:rsidR="008D3DD9" w:rsidP="00492A3D" w:rsidRDefault="008D3DD9" w14:paraId="568C698B" wp14:textId="77777777">
            <w:pPr>
              <w:rPr>
                <w:rFonts w:ascii="Arial" w:hAnsi="Arial" w:cs="Arial"/>
              </w:rPr>
            </w:pP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9126F" w:rsidR="008D3DD9" w:rsidP="00492A3D" w:rsidRDefault="008D3DD9" w14:paraId="1A939487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89126F" w:rsidR="008D3DD9" w:rsidP="00404FF9" w:rsidRDefault="008D3DD9" w14:paraId="6AA258D8" wp14:textId="77777777">
      <w:pPr>
        <w:rPr>
          <w:rFonts w:ascii="Arial" w:hAnsi="Arial" w:cs="Arial"/>
        </w:rPr>
      </w:pPr>
    </w:p>
    <w:p xmlns:wp14="http://schemas.microsoft.com/office/word/2010/wordml" w:rsidR="008D3DD9" w:rsidP="00404FF9" w:rsidRDefault="008D3DD9" w14:paraId="6FFBD3EC" wp14:textId="77777777"/>
    <w:p xmlns:wp14="http://schemas.microsoft.com/office/word/2010/wordml" w:rsidRPr="00404FF9" w:rsidR="008D3DD9" w:rsidP="00404FF9" w:rsidRDefault="008D3DD9" w14:paraId="30DCCCAD" wp14:textId="77777777"/>
    <w:sectPr w:rsidRPr="00404FF9" w:rsidR="008D3DD9" w:rsidSect="0099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567" w:right="1416" w:bottom="816" w:left="1276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92A3D" w:rsidP="00242493" w:rsidRDefault="00492A3D" w14:paraId="1C0157D6" wp14:textId="77777777">
      <w:r>
        <w:separator/>
      </w:r>
    </w:p>
  </w:endnote>
  <w:endnote w:type="continuationSeparator" w:id="0">
    <w:p xmlns:wp14="http://schemas.microsoft.com/office/word/2010/wordml" w:rsidR="00492A3D" w:rsidP="00242493" w:rsidRDefault="00492A3D" w14:paraId="3691E7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0C6C2CD5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38645DC7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135E58C4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62EBF9A1" wp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4C529ED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92A3D" w:rsidP="00242493" w:rsidRDefault="00492A3D" w14:paraId="7CBEED82" wp14:textId="77777777">
      <w:r>
        <w:separator/>
      </w:r>
    </w:p>
  </w:footnote>
  <w:footnote w:type="continuationSeparator" w:id="0">
    <w:p xmlns:wp14="http://schemas.microsoft.com/office/word/2010/wordml" w:rsidR="00492A3D" w:rsidP="00242493" w:rsidRDefault="00492A3D" w14:paraId="6E36661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36AF6883" wp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FF53E2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703E4374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7CB5" w:rsidRDefault="00817CB5" w14:paraId="526770CE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926F43"/>
    <w:multiLevelType w:val="hybridMultilevel"/>
    <w:tmpl w:val="7E8A1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853728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069899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8196888">
    <w:abstractNumId w:val="1"/>
  </w:num>
  <w:num w:numId="4" w16cid:durableId="2123375567">
    <w:abstractNumId w:val="9"/>
  </w:num>
  <w:num w:numId="5" w16cid:durableId="2012759410">
    <w:abstractNumId w:val="14"/>
  </w:num>
  <w:num w:numId="6" w16cid:durableId="1618368600">
    <w:abstractNumId w:val="19"/>
  </w:num>
  <w:num w:numId="7" w16cid:durableId="160781170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30560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84284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9574444">
    <w:abstractNumId w:val="2"/>
  </w:num>
  <w:num w:numId="11" w16cid:durableId="1671329065">
    <w:abstractNumId w:val="5"/>
  </w:num>
  <w:num w:numId="12" w16cid:durableId="2128043251">
    <w:abstractNumId w:val="10"/>
  </w:num>
  <w:num w:numId="13" w16cid:durableId="826750348">
    <w:abstractNumId w:val="11"/>
  </w:num>
  <w:num w:numId="14" w16cid:durableId="2080515912">
    <w:abstractNumId w:val="12"/>
  </w:num>
  <w:num w:numId="15" w16cid:durableId="766195516">
    <w:abstractNumId w:val="3"/>
  </w:num>
  <w:num w:numId="16" w16cid:durableId="705371673">
    <w:abstractNumId w:val="13"/>
  </w:num>
  <w:num w:numId="17" w16cid:durableId="1745452177">
    <w:abstractNumId w:val="16"/>
  </w:num>
  <w:num w:numId="18" w16cid:durableId="25162176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898103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920630170">
    <w:abstractNumId w:val="0"/>
  </w:num>
  <w:num w:numId="21" w16cid:durableId="1467312749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2D73"/>
    <w:rsid w:val="00074EC3"/>
    <w:rsid w:val="00075AD0"/>
    <w:rsid w:val="000B517B"/>
    <w:rsid w:val="000F33F2"/>
    <w:rsid w:val="00104BE4"/>
    <w:rsid w:val="0010690E"/>
    <w:rsid w:val="00107B94"/>
    <w:rsid w:val="001272FA"/>
    <w:rsid w:val="001349B3"/>
    <w:rsid w:val="00137021"/>
    <w:rsid w:val="0017707F"/>
    <w:rsid w:val="001C54F0"/>
    <w:rsid w:val="001D2CFD"/>
    <w:rsid w:val="001E37F3"/>
    <w:rsid w:val="001E45B1"/>
    <w:rsid w:val="00205B0C"/>
    <w:rsid w:val="00206E6E"/>
    <w:rsid w:val="002074B2"/>
    <w:rsid w:val="0021194C"/>
    <w:rsid w:val="00213327"/>
    <w:rsid w:val="00222F95"/>
    <w:rsid w:val="00242493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92A3D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446ED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75128"/>
    <w:rsid w:val="008822F0"/>
    <w:rsid w:val="0089126F"/>
    <w:rsid w:val="008A7701"/>
    <w:rsid w:val="008B08AC"/>
    <w:rsid w:val="008D3DD9"/>
    <w:rsid w:val="008D6EE2"/>
    <w:rsid w:val="008E4E13"/>
    <w:rsid w:val="0090105E"/>
    <w:rsid w:val="009069C8"/>
    <w:rsid w:val="0091071B"/>
    <w:rsid w:val="00932C1E"/>
    <w:rsid w:val="00942048"/>
    <w:rsid w:val="00945334"/>
    <w:rsid w:val="0096180B"/>
    <w:rsid w:val="0098088A"/>
    <w:rsid w:val="00983463"/>
    <w:rsid w:val="00996558"/>
    <w:rsid w:val="00997D71"/>
    <w:rsid w:val="009C180C"/>
    <w:rsid w:val="009C4E99"/>
    <w:rsid w:val="009C7037"/>
    <w:rsid w:val="009D7ADD"/>
    <w:rsid w:val="00A05CD6"/>
    <w:rsid w:val="00A22FDB"/>
    <w:rsid w:val="00A3016A"/>
    <w:rsid w:val="00A56C37"/>
    <w:rsid w:val="00AA2D45"/>
    <w:rsid w:val="00AA3246"/>
    <w:rsid w:val="00AA678C"/>
    <w:rsid w:val="00AB7561"/>
    <w:rsid w:val="00AE5A00"/>
    <w:rsid w:val="00AE61C1"/>
    <w:rsid w:val="00AE6B5E"/>
    <w:rsid w:val="00B00634"/>
    <w:rsid w:val="00B25895"/>
    <w:rsid w:val="00B471A6"/>
    <w:rsid w:val="00B630CA"/>
    <w:rsid w:val="00B75394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648B"/>
    <w:rsid w:val="00CD2CCC"/>
    <w:rsid w:val="00CF7A20"/>
    <w:rsid w:val="00D02C69"/>
    <w:rsid w:val="00D071AD"/>
    <w:rsid w:val="00D11B76"/>
    <w:rsid w:val="00D336D6"/>
    <w:rsid w:val="00D43CEF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C36DC"/>
    <w:rsid w:val="00FD69FB"/>
    <w:rsid w:val="00FF53E2"/>
    <w:rsid w:val="061B529C"/>
    <w:rsid w:val="1A1E50E3"/>
    <w:rsid w:val="1CDC75B3"/>
    <w:rsid w:val="2241F2B7"/>
    <w:rsid w:val="369091CF"/>
    <w:rsid w:val="39388E52"/>
    <w:rsid w:val="40EA94C0"/>
    <w:rsid w:val="40EDDB1A"/>
    <w:rsid w:val="64E689A2"/>
    <w:rsid w:val="67162489"/>
    <w:rsid w:val="682BDC20"/>
    <w:rsid w:val="6899595C"/>
    <w:rsid w:val="709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3A13BA"/>
  <w15:chartTrackingRefBased/>
  <w15:docId w15:val="{A2456BDC-EC24-40F6-B143-AB8D3B252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D3DD9"/>
    <w:pPr>
      <w:spacing w:before="240" w:after="60"/>
      <w:outlineLvl w:val="6"/>
    </w:pPr>
    <w:rPr>
      <w:rFonts w:ascii="Calibri" w:hAnsi="Calibri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7Carattere" w:customStyle="1">
    <w:name w:val="Titolo 7 Carattere"/>
    <w:basedOn w:val="Carpredefinitoparagrafo"/>
    <w:link w:val="Titolo7"/>
    <w:uiPriority w:val="9"/>
    <w:rsid w:val="008D3DD9"/>
    <w:rPr>
      <w:rFonts w:ascii="Calibri" w:hAnsi="Calibri" w:eastAsia="Times New Roman" w:cs="Times New Roman"/>
      <w:sz w:val="24"/>
      <w:szCs w:val="24"/>
    </w:rPr>
  </w:style>
  <w:style w:type="paragraph" w:styleId="Titolo">
    <w:name w:val="Title"/>
    <w:basedOn w:val="Normale"/>
    <w:link w:val="TitoloCarattere"/>
    <w:qFormat/>
    <w:rsid w:val="008D3DD9"/>
    <w:pPr>
      <w:jc w:val="center"/>
    </w:pPr>
    <w:rPr>
      <w:sz w:val="28"/>
      <w:szCs w:val="20"/>
    </w:rPr>
  </w:style>
  <w:style w:type="character" w:styleId="TitoloCarattere" w:customStyle="1">
    <w:name w:val="Titolo Carattere"/>
    <w:basedOn w:val="Carpredefinitoparagrafo"/>
    <w:link w:val="Titolo"/>
    <w:rsid w:val="008D3DD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BE080-F317-4234-8459-0F1072B29C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8</revision>
  <lastPrinted>2021-02-11T16:47:00.0000000Z</lastPrinted>
  <dcterms:created xsi:type="dcterms:W3CDTF">2023-09-18T21:09:00.0000000Z</dcterms:created>
  <dcterms:modified xsi:type="dcterms:W3CDTF">2023-09-18T21:46:19.7030887Z</dcterms:modified>
</coreProperties>
</file>