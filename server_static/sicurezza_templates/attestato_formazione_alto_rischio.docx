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B9456D" w:rsidR="00404FF9" w:rsidP="00404FF9" w:rsidRDefault="00404FF9" w14:paraId="672A6659" wp14:textId="77777777">
      <w:pPr>
        <w:rPr>
          <w:rFonts w:ascii="Garamond" w:hAnsi="Garamond"/>
          <w:sz w:val="16"/>
          <w:szCs w:val="16"/>
        </w:rPr>
      </w:pPr>
    </w:p>
    <w:p xmlns:wp14="http://schemas.microsoft.com/office/word/2010/wordml" w:rsidRPr="00B9456D" w:rsidR="00B9456D" w:rsidP="00404FF9" w:rsidRDefault="00B9456D" w14:paraId="0A37501D" wp14:textId="77777777">
      <w:pPr>
        <w:rPr>
          <w:rFonts w:ascii="Garamond" w:hAnsi="Garamond"/>
          <w:sz w:val="16"/>
          <w:szCs w:val="16"/>
        </w:rPr>
      </w:pPr>
    </w:p>
    <w:p xmlns:wp14="http://schemas.microsoft.com/office/word/2010/wordml" w:rsidRPr="00B9456D" w:rsidR="001010F6" w:rsidP="000F037D" w:rsidRDefault="001010F6" w14:paraId="5DAB6C7B" wp14:textId="77777777">
      <w:pPr>
        <w:rPr>
          <w:rFonts w:ascii="Garamond" w:hAnsi="Garamond" w:cs="Arial"/>
        </w:rPr>
      </w:pPr>
    </w:p>
    <w:p xmlns:wp14="http://schemas.microsoft.com/office/word/2010/wordml" w:rsidRPr="001B3D16" w:rsidR="00E82464" w:rsidP="00E82464" w:rsidRDefault="00E82464" w14:paraId="43A7A059" wp14:textId="77777777">
      <w:pPr>
        <w:pStyle w:val="Titoloattestato1"/>
        <w:spacing w:before="0" w:after="0" w:line="240" w:lineRule="auto"/>
        <w:rPr>
          <w:rFonts w:ascii="Garamond" w:hAnsi="Garamond"/>
          <w:smallCaps w:val="0"/>
          <w:sz w:val="36"/>
        </w:rPr>
      </w:pPr>
      <w:r w:rsidRPr="001B3D16">
        <w:rPr>
          <w:rFonts w:ascii="Garamond" w:hAnsi="Garamond"/>
          <w:smallCaps w:val="0"/>
          <w:sz w:val="36"/>
        </w:rPr>
        <w:t xml:space="preserve">ATTESTATO </w:t>
      </w:r>
      <w:proofErr w:type="spellStart"/>
      <w:r w:rsidRPr="001B3D16">
        <w:rPr>
          <w:rFonts w:ascii="Garamond" w:hAnsi="Garamond"/>
          <w:smallCaps w:val="0"/>
          <w:sz w:val="36"/>
        </w:rPr>
        <w:t>DI</w:t>
      </w:r>
      <w:proofErr w:type="spellEnd"/>
      <w:r w:rsidRPr="001B3D16">
        <w:rPr>
          <w:rFonts w:ascii="Garamond" w:hAnsi="Garamond"/>
          <w:smallCaps w:val="0"/>
          <w:sz w:val="36"/>
        </w:rPr>
        <w:t xml:space="preserve"> FREQUENZA</w:t>
      </w:r>
    </w:p>
    <w:p xmlns:wp14="http://schemas.microsoft.com/office/word/2010/wordml" w:rsidRPr="001B3D16" w:rsidR="001B3D16" w:rsidP="00E82464" w:rsidRDefault="001B3D16" w14:paraId="02EB378F" wp14:textId="77777777">
      <w:pPr>
        <w:pStyle w:val="Titoloattestato1"/>
        <w:spacing w:before="0" w:after="0" w:line="240" w:lineRule="auto"/>
        <w:rPr>
          <w:rFonts w:ascii="Garamond" w:hAnsi="Garamond"/>
          <w:smallCaps w:val="0"/>
          <w:sz w:val="24"/>
          <w:szCs w:val="24"/>
        </w:rPr>
      </w:pPr>
    </w:p>
    <w:p xmlns:wp14="http://schemas.microsoft.com/office/word/2010/wordml" w:rsidRPr="001B3D16" w:rsidR="001B3D16" w:rsidP="001B3D16" w:rsidRDefault="001B3D16" w14:paraId="44B3F340" wp14:textId="77777777">
      <w:pPr>
        <w:pStyle w:val="Titoloattestato1"/>
        <w:spacing w:before="0" w:after="0" w:line="240" w:lineRule="auto"/>
        <w:rPr>
          <w:rFonts w:ascii="Garamond" w:hAnsi="Garamond"/>
          <w:b/>
          <w:smallCaps w:val="0"/>
          <w:sz w:val="48"/>
          <w:szCs w:val="48"/>
        </w:rPr>
      </w:pPr>
      <w:r w:rsidRPr="001B3D16">
        <w:rPr>
          <w:rFonts w:ascii="Garamond" w:hAnsi="Garamond"/>
          <w:b/>
          <w:smallCaps w:val="0"/>
          <w:sz w:val="48"/>
          <w:szCs w:val="48"/>
        </w:rPr>
        <w:t xml:space="preserve">Corso di Formazione </w:t>
      </w:r>
      <w:r w:rsidR="007A0FC8">
        <w:rPr>
          <w:rFonts w:ascii="Garamond" w:hAnsi="Garamond"/>
          <w:b/>
          <w:smallCaps w:val="0"/>
          <w:sz w:val="48"/>
          <w:szCs w:val="48"/>
        </w:rPr>
        <w:t>Specifica</w:t>
      </w:r>
    </w:p>
    <w:p xmlns:wp14="http://schemas.microsoft.com/office/word/2010/wordml" w:rsidRPr="001B3D16" w:rsidR="001B3D16" w:rsidP="001B3D16" w:rsidRDefault="001B3D16" w14:paraId="46B3CCBA" wp14:textId="77777777">
      <w:pPr>
        <w:pStyle w:val="Titoloattestato1"/>
        <w:spacing w:before="0" w:after="0" w:line="240" w:lineRule="auto"/>
        <w:rPr>
          <w:rFonts w:ascii="Garamond" w:hAnsi="Garamond"/>
          <w:b/>
          <w:smallCaps w:val="0"/>
          <w:sz w:val="48"/>
          <w:szCs w:val="48"/>
        </w:rPr>
      </w:pPr>
      <w:r w:rsidRPr="001B3D16">
        <w:rPr>
          <w:rFonts w:ascii="Garamond" w:hAnsi="Garamond"/>
          <w:b/>
          <w:smallCaps w:val="0"/>
          <w:sz w:val="48"/>
          <w:szCs w:val="48"/>
        </w:rPr>
        <w:t>alla Salute e Sicurezza per i Lavoratori</w:t>
      </w:r>
    </w:p>
    <w:p xmlns:wp14="http://schemas.microsoft.com/office/word/2010/wordml" w:rsidR="00E82464" w:rsidP="00E82464" w:rsidRDefault="001B3D16" w14:paraId="3E6602FE" wp14:textId="77777777">
      <w:pPr>
        <w:pStyle w:val="Titolo5"/>
        <w:spacing w:before="0" w:after="0"/>
        <w:jc w:val="center"/>
        <w:rPr>
          <w:b w:val="0"/>
          <w:bCs w:val="0"/>
          <w:lang w:val="de-DE"/>
        </w:rPr>
      </w:pPr>
      <w:r w:rsidRPr="00273BDD">
        <w:rPr>
          <w:b w:val="0"/>
          <w:bCs w:val="0"/>
          <w:lang w:val="de-DE"/>
        </w:rPr>
        <w:t xml:space="preserve"> </w:t>
      </w:r>
      <w:r w:rsidRPr="00273BDD" w:rsidR="00E82464">
        <w:rPr>
          <w:b w:val="0"/>
          <w:bCs w:val="0"/>
          <w:lang w:val="de-DE"/>
        </w:rPr>
        <w:t>(</w:t>
      </w:r>
      <w:proofErr w:type="spellStart"/>
      <w:r w:rsidRPr="00273BDD" w:rsidR="00E82464">
        <w:rPr>
          <w:b w:val="0"/>
          <w:bCs w:val="0"/>
          <w:lang w:val="de-DE"/>
        </w:rPr>
        <w:t>art</w:t>
      </w:r>
      <w:proofErr w:type="spellEnd"/>
      <w:r w:rsidRPr="00273BDD" w:rsidR="00E82464">
        <w:rPr>
          <w:b w:val="0"/>
          <w:bCs w:val="0"/>
          <w:lang w:val="de-DE"/>
        </w:rPr>
        <w:t xml:space="preserve">. 37 del </w:t>
      </w:r>
      <w:proofErr w:type="spellStart"/>
      <w:r w:rsidRPr="00273BDD" w:rsidR="00E82464">
        <w:rPr>
          <w:b w:val="0"/>
          <w:bCs w:val="0"/>
          <w:lang w:val="de-DE"/>
        </w:rPr>
        <w:t>DLgs</w:t>
      </w:r>
      <w:proofErr w:type="spellEnd"/>
      <w:r w:rsidRPr="00273BDD" w:rsidR="00E82464">
        <w:rPr>
          <w:b w:val="0"/>
          <w:bCs w:val="0"/>
          <w:lang w:val="de-DE"/>
        </w:rPr>
        <w:t xml:space="preserve"> 81/08)</w:t>
      </w:r>
    </w:p>
    <w:p xmlns:wp14="http://schemas.microsoft.com/office/word/2010/wordml" w:rsidR="007A0FC8" w:rsidP="007A0FC8" w:rsidRDefault="007A0FC8" w14:paraId="6A05A809" wp14:textId="77777777">
      <w:pPr>
        <w:rPr>
          <w:lang w:val="de-DE"/>
        </w:rPr>
      </w:pPr>
    </w:p>
    <w:p xmlns:wp14="http://schemas.microsoft.com/office/word/2010/wordml" w:rsidR="007A0FC8" w:rsidP="007A0FC8" w:rsidRDefault="007A0FC8" w14:paraId="406D7D8A" wp14:textId="77777777">
      <w:pPr>
        <w:jc w:val="center"/>
        <w:rPr>
          <w:rFonts w:ascii="Garamond" w:hAnsi="Garamond"/>
          <w:b/>
          <w:sz w:val="36"/>
          <w:szCs w:val="36"/>
          <w:lang w:val="de-DE"/>
        </w:rPr>
      </w:pPr>
      <w:proofErr w:type="spellStart"/>
      <w:r w:rsidRPr="007A0FC8">
        <w:rPr>
          <w:rFonts w:ascii="Garamond" w:hAnsi="Garamond"/>
          <w:b/>
          <w:sz w:val="36"/>
          <w:szCs w:val="36"/>
          <w:lang w:val="de-DE"/>
        </w:rPr>
        <w:t>Rischio</w:t>
      </w:r>
      <w:proofErr w:type="spellEnd"/>
      <w:r w:rsidRPr="007A0FC8">
        <w:rPr>
          <w:rFonts w:ascii="Garamond" w:hAnsi="Garamond"/>
          <w:b/>
          <w:sz w:val="36"/>
          <w:szCs w:val="36"/>
          <w:lang w:val="de-DE"/>
        </w:rPr>
        <w:t xml:space="preserve">  Medio   </w:t>
      </w:r>
      <w:r>
        <w:rPr>
          <w:rFonts w:ascii="Garamond" w:hAnsi="Garamond"/>
          <w:b/>
          <w:sz w:val="36"/>
          <w:szCs w:val="36"/>
          <w:lang w:val="de-DE"/>
        </w:rPr>
        <w:t xml:space="preserve">    </w:t>
      </w:r>
      <w:proofErr w:type="spellStart"/>
      <w:r w:rsidRPr="007A0FC8">
        <w:rPr>
          <w:rFonts w:ascii="Garamond" w:hAnsi="Garamond"/>
          <w:b/>
          <w:sz w:val="36"/>
          <w:szCs w:val="36"/>
          <w:lang w:val="de-DE"/>
        </w:rPr>
        <w:t>Settore</w:t>
      </w:r>
      <w:proofErr w:type="spellEnd"/>
      <w:r w:rsidRPr="007A0FC8">
        <w:rPr>
          <w:rFonts w:ascii="Garamond" w:hAnsi="Garamond"/>
          <w:b/>
          <w:sz w:val="36"/>
          <w:szCs w:val="36"/>
          <w:lang w:val="de-DE"/>
        </w:rPr>
        <w:t xml:space="preserve"> </w:t>
      </w:r>
      <w:proofErr w:type="spellStart"/>
      <w:r w:rsidRPr="007A0FC8">
        <w:rPr>
          <w:rFonts w:ascii="Garamond" w:hAnsi="Garamond"/>
          <w:b/>
          <w:sz w:val="36"/>
          <w:szCs w:val="36"/>
          <w:lang w:val="de-DE"/>
        </w:rPr>
        <w:t>Ateco</w:t>
      </w:r>
      <w:proofErr w:type="spellEnd"/>
      <w:r w:rsidRPr="007A0FC8">
        <w:rPr>
          <w:rFonts w:ascii="Garamond" w:hAnsi="Garamond"/>
          <w:b/>
          <w:sz w:val="36"/>
          <w:szCs w:val="36"/>
          <w:lang w:val="de-DE"/>
        </w:rPr>
        <w:t xml:space="preserve"> 2007 P 85</w:t>
      </w:r>
    </w:p>
    <w:p xmlns:wp14="http://schemas.microsoft.com/office/word/2010/wordml" w:rsidRPr="007A0FC8" w:rsidR="00D77C07" w:rsidP="00D77C07" w:rsidRDefault="00D77C07" w14:paraId="39FAFAFE" wp14:textId="77777777">
      <w:pPr>
        <w:jc w:val="center"/>
        <w:rPr>
          <w:rFonts w:ascii="Garamond" w:hAnsi="Garamond"/>
          <w:b/>
          <w:sz w:val="36"/>
          <w:szCs w:val="36"/>
          <w:lang w:val="de-DE"/>
        </w:rPr>
      </w:pPr>
      <w:proofErr w:type="spellStart"/>
      <w:r>
        <w:rPr>
          <w:rFonts w:ascii="Garamond" w:hAnsi="Garamond"/>
          <w:b/>
          <w:sz w:val="36"/>
          <w:szCs w:val="36"/>
          <w:lang w:val="de-DE"/>
        </w:rPr>
        <w:t>Rischio</w:t>
      </w:r>
      <w:proofErr w:type="spellEnd"/>
      <w:r>
        <w:rPr>
          <w:rFonts w:ascii="Garamond" w:hAnsi="Garamond"/>
          <w:b/>
          <w:sz w:val="36"/>
          <w:szCs w:val="36"/>
          <w:lang w:val="de-DE"/>
        </w:rPr>
        <w:t xml:space="preserve"> Alto </w:t>
      </w:r>
      <w:proofErr w:type="spellStart"/>
      <w:r>
        <w:rPr>
          <w:rFonts w:ascii="Garamond" w:hAnsi="Garamond"/>
          <w:b/>
          <w:sz w:val="36"/>
          <w:szCs w:val="36"/>
          <w:lang w:val="de-DE"/>
        </w:rPr>
        <w:t>Settore</w:t>
      </w:r>
      <w:proofErr w:type="spellEnd"/>
      <w:r>
        <w:rPr>
          <w:rFonts w:ascii="Garamond" w:hAnsi="Garamond"/>
          <w:b/>
          <w:sz w:val="36"/>
          <w:szCs w:val="36"/>
          <w:lang w:val="de-DE"/>
        </w:rPr>
        <w:t xml:space="preserve"> </w:t>
      </w:r>
      <w:proofErr w:type="spellStart"/>
      <w:r>
        <w:rPr>
          <w:rFonts w:ascii="Garamond" w:hAnsi="Garamond"/>
          <w:b/>
          <w:sz w:val="36"/>
          <w:szCs w:val="36"/>
          <w:lang w:val="de-DE"/>
        </w:rPr>
        <w:t>Ateco</w:t>
      </w:r>
      <w:proofErr w:type="spellEnd"/>
      <w:r>
        <w:rPr>
          <w:rFonts w:ascii="Garamond" w:hAnsi="Garamond"/>
          <w:b/>
          <w:sz w:val="36"/>
          <w:szCs w:val="36"/>
          <w:lang w:val="de-DE"/>
        </w:rPr>
        <w:t xml:space="preserve"> 25.62.00 (</w:t>
      </w:r>
      <w:proofErr w:type="spellStart"/>
      <w:r>
        <w:rPr>
          <w:rFonts w:ascii="Garamond" w:hAnsi="Garamond"/>
          <w:b/>
          <w:sz w:val="36"/>
          <w:szCs w:val="36"/>
          <w:lang w:val="de-DE"/>
        </w:rPr>
        <w:t>metalmeccanico</w:t>
      </w:r>
      <w:proofErr w:type="spellEnd"/>
      <w:r>
        <w:rPr>
          <w:rFonts w:ascii="Garamond" w:hAnsi="Garamond"/>
          <w:b/>
          <w:sz w:val="36"/>
          <w:szCs w:val="36"/>
          <w:lang w:val="de-DE"/>
        </w:rPr>
        <w:t>)</w:t>
      </w:r>
    </w:p>
    <w:p xmlns:wp14="http://schemas.microsoft.com/office/word/2010/wordml" w:rsidRPr="006436DD" w:rsidR="00E82464" w:rsidP="00E82464" w:rsidRDefault="00E82464" w14:paraId="5A39BBE3" wp14:textId="77777777">
      <w:pPr>
        <w:rPr>
          <w:rFonts w:ascii="Garamond" w:hAnsi="Garamond" w:cs="Arial"/>
          <w:sz w:val="16"/>
          <w:szCs w:val="16"/>
        </w:rPr>
      </w:pPr>
    </w:p>
    <w:p xmlns:wp14="http://schemas.microsoft.com/office/word/2010/wordml" w:rsidRPr="00B9456D" w:rsidR="00E82464" w:rsidP="000F037D" w:rsidRDefault="00E82464" w14:paraId="41C8F396" wp14:textId="77777777">
      <w:pPr>
        <w:rPr>
          <w:rFonts w:ascii="Garamond" w:hAnsi="Garamond" w:cs="Arial"/>
          <w:sz w:val="16"/>
          <w:szCs w:val="16"/>
        </w:rPr>
      </w:pPr>
    </w:p>
    <w:p xmlns:wp14="http://schemas.microsoft.com/office/word/2010/wordml" w:rsidRPr="001B3D16" w:rsidR="00E82464" w:rsidP="00E82464" w:rsidRDefault="00E82464" w14:paraId="6D682D9E" wp14:textId="77777777">
      <w:pPr>
        <w:pStyle w:val="Titolo5"/>
        <w:spacing w:before="0" w:after="0"/>
        <w:jc w:val="center"/>
        <w:rPr>
          <w:rFonts w:ascii="Garamond" w:hAnsi="Garamond"/>
          <w:bCs w:val="0"/>
          <w:sz w:val="36"/>
          <w:szCs w:val="36"/>
        </w:rPr>
      </w:pPr>
      <w:r w:rsidRPr="001B3D16">
        <w:rPr>
          <w:rFonts w:ascii="Garamond" w:hAnsi="Garamond"/>
          <w:bCs w:val="0"/>
          <w:sz w:val="36"/>
          <w:szCs w:val="36"/>
        </w:rPr>
        <w:t>Durata</w:t>
      </w:r>
      <w:r w:rsidRPr="001B3D16" w:rsidR="001B3D16">
        <w:rPr>
          <w:rFonts w:ascii="Garamond" w:hAnsi="Garamond"/>
          <w:bCs w:val="0"/>
          <w:sz w:val="36"/>
          <w:szCs w:val="36"/>
        </w:rPr>
        <w:t xml:space="preserve">  </w:t>
      </w:r>
      <w:r w:rsidR="00D77C07">
        <w:rPr>
          <w:rFonts w:ascii="Garamond" w:hAnsi="Garamond"/>
          <w:bCs w:val="0"/>
          <w:sz w:val="36"/>
          <w:szCs w:val="36"/>
        </w:rPr>
        <w:t>12</w:t>
      </w:r>
      <w:r w:rsidR="007A0FC8">
        <w:rPr>
          <w:rFonts w:ascii="Garamond" w:hAnsi="Garamond"/>
          <w:bCs w:val="0"/>
          <w:sz w:val="36"/>
          <w:szCs w:val="36"/>
        </w:rPr>
        <w:t xml:space="preserve"> </w:t>
      </w:r>
      <w:r w:rsidRPr="001B3D16" w:rsidR="001B3D16">
        <w:rPr>
          <w:rFonts w:ascii="Garamond" w:hAnsi="Garamond"/>
          <w:bCs w:val="0"/>
          <w:sz w:val="36"/>
          <w:szCs w:val="36"/>
        </w:rPr>
        <w:t>(</w:t>
      </w:r>
      <w:r w:rsidR="007A0FC8">
        <w:rPr>
          <w:rFonts w:ascii="Garamond" w:hAnsi="Garamond"/>
          <w:bCs w:val="0"/>
          <w:sz w:val="36"/>
          <w:szCs w:val="36"/>
        </w:rPr>
        <w:t>otto</w:t>
      </w:r>
      <w:r w:rsidRPr="001B3D16" w:rsidR="001B3D16">
        <w:rPr>
          <w:rFonts w:ascii="Garamond" w:hAnsi="Garamond"/>
          <w:bCs w:val="0"/>
          <w:sz w:val="36"/>
          <w:szCs w:val="36"/>
        </w:rPr>
        <w:t>)</w:t>
      </w:r>
      <w:r w:rsidR="00EF2542">
        <w:rPr>
          <w:rFonts w:ascii="Garamond" w:hAnsi="Garamond"/>
          <w:bCs w:val="0"/>
          <w:sz w:val="36"/>
          <w:szCs w:val="36"/>
        </w:rPr>
        <w:t xml:space="preserve"> </w:t>
      </w:r>
      <w:r w:rsidRPr="001B3D16">
        <w:rPr>
          <w:rFonts w:ascii="Garamond" w:hAnsi="Garamond"/>
          <w:bCs w:val="0"/>
          <w:sz w:val="36"/>
          <w:szCs w:val="36"/>
        </w:rPr>
        <w:t>ore</w:t>
      </w:r>
    </w:p>
    <w:p xmlns:wp14="http://schemas.microsoft.com/office/word/2010/wordml" w:rsidRPr="001B3D16" w:rsidR="00E82464" w:rsidP="00E82464" w:rsidRDefault="00E82464" w14:paraId="71BD20AB" wp14:textId="77777777">
      <w:pPr>
        <w:jc w:val="center"/>
        <w:rPr>
          <w:rFonts w:ascii="Garamond" w:hAnsi="Garamond"/>
          <w:sz w:val="36"/>
          <w:szCs w:val="36"/>
        </w:rPr>
      </w:pPr>
      <w:r w:rsidRPr="001B3D16">
        <w:rPr>
          <w:rFonts w:ascii="Garamond" w:hAnsi="Garamond"/>
          <w:sz w:val="36"/>
          <w:szCs w:val="36"/>
        </w:rPr>
        <w:t>conferito a:</w:t>
      </w:r>
    </w:p>
    <w:p xmlns:wp14="http://schemas.microsoft.com/office/word/2010/wordml" w:rsidRPr="001B3D16" w:rsidR="00E82464" w:rsidP="00E82464" w:rsidRDefault="00E82464" w14:paraId="2AEA3842" wp14:textId="77777777">
      <w:pPr>
        <w:pStyle w:val="Titolo1"/>
        <w:tabs>
          <w:tab w:val="left" w:pos="3129"/>
        </w:tabs>
        <w:spacing w:before="0" w:beforeAutospacing="0" w:after="0" w:afterAutospacing="0"/>
        <w:jc w:val="center"/>
        <w:rPr>
          <w:rFonts w:ascii="Garamond" w:hAnsi="Garamond"/>
          <w:sz w:val="24"/>
          <w:szCs w:val="24"/>
          <w:lang w:val="en-GB"/>
        </w:rPr>
      </w:pPr>
      <w:proofErr w:type="spellStart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>Erteilt</w:t>
      </w:r>
      <w:proofErr w:type="spellEnd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 xml:space="preserve"> an / </w:t>
      </w:r>
      <w:proofErr w:type="spellStart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>Attribué</w:t>
      </w:r>
      <w:proofErr w:type="spellEnd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 xml:space="preserve"> à / Awarded to</w:t>
      </w:r>
    </w:p>
    <w:p xmlns:wp14="http://schemas.microsoft.com/office/word/2010/wordml" w:rsidRPr="0084493B" w:rsidR="00E82464" w:rsidP="00E82464" w:rsidRDefault="00E82464" w14:paraId="72A3D3EC" wp14:textId="77777777">
      <w:pPr>
        <w:rPr>
          <w:rFonts w:ascii="Garamond" w:hAnsi="Garamond" w:cs="Arial"/>
          <w:lang w:val="en-US"/>
        </w:rPr>
      </w:pPr>
    </w:p>
    <w:p xmlns:wp14="http://schemas.microsoft.com/office/word/2010/wordml" w:rsidRPr="00EF2542" w:rsidR="00E82464" w:rsidP="2F364B28" w:rsidRDefault="00D77C07" w14:paraId="0B99CD96" wp14:textId="4FD6F32A">
      <w:pPr>
        <w:pStyle w:val="Normale"/>
        <w:jc w:val="center"/>
      </w:pPr>
      <w:r w:rsidRPr="2F364B28" w:rsidR="579801FA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it-IT"/>
        </w:rPr>
        <w:t>{nome} {cognome}</w:t>
      </w:r>
    </w:p>
    <w:p xmlns:wp14="http://schemas.microsoft.com/office/word/2010/wordml" w:rsidRPr="007351FD" w:rsidR="001B3D16" w:rsidP="00E82464" w:rsidRDefault="001B3D16" w14:paraId="0D0B940D" wp14:textId="77777777">
      <w:pPr>
        <w:jc w:val="center"/>
        <w:rPr>
          <w:rFonts w:ascii="Garamond" w:hAnsi="Garamond" w:cs="Arial"/>
          <w:b/>
          <w:sz w:val="44"/>
          <w:szCs w:val="44"/>
        </w:rPr>
      </w:pPr>
    </w:p>
    <w:p xmlns:wp14="http://schemas.microsoft.com/office/word/2010/wordml" w:rsidRPr="00EF2542" w:rsidR="001B3D16" w:rsidP="2F364B28" w:rsidRDefault="015DD26D" w14:paraId="3ED29FCF" wp14:textId="754BBF3D">
      <w:pPr>
        <w:pStyle w:val="Normale"/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2F364B28" w:rsidR="579801FA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Nato/a  a …</w:t>
      </w:r>
      <w:r w:rsidRPr="2F364B28" w:rsidR="579801FA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F364B28" w:rsidR="579801FA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{natoA} …           il  …</w:t>
      </w:r>
      <w:r w:rsidRPr="2F364B28" w:rsidR="579801FA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F364B28" w:rsidR="579801FA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{natoIl} …</w:t>
      </w:r>
      <w:r w:rsidRPr="2F364B28" w:rsidR="00E82464">
        <w:rPr>
          <w:rFonts w:ascii="Garamond" w:hAnsi="Garamond" w:cs="Arial"/>
          <w:sz w:val="28"/>
          <w:szCs w:val="28"/>
        </w:rPr>
        <w:t xml:space="preserve"> </w:t>
      </w:r>
      <w:r w:rsidRPr="2F364B28" w:rsidR="0F688CEC">
        <w:rPr>
          <w:rFonts w:ascii="Garamond" w:hAnsi="Garamond" w:cs="Arial"/>
          <w:sz w:val="28"/>
          <w:szCs w:val="28"/>
        </w:rPr>
        <w:t xml:space="preserve"> </w:t>
      </w:r>
    </w:p>
    <w:p xmlns:wp14="http://schemas.microsoft.com/office/word/2010/wordml" w:rsidRPr="001B3D16" w:rsidR="00E82464" w:rsidP="001B3D16" w:rsidRDefault="00E82464" w14:paraId="510C577A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1B3D16">
        <w:rPr>
          <w:rFonts w:ascii="Garamond" w:hAnsi="Garamond" w:cs="Arial"/>
          <w:b/>
          <w:sz w:val="28"/>
          <w:szCs w:val="28"/>
        </w:rPr>
        <w:t xml:space="preserve">      </w:t>
      </w:r>
    </w:p>
    <w:p xmlns:wp14="http://schemas.microsoft.com/office/word/2010/wordml" w:rsidR="00E82464" w:rsidP="001B3D16" w:rsidRDefault="001B3D16" w14:paraId="68B1946F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>Soggetto erogatore</w:t>
      </w:r>
      <w:r w:rsidRPr="001B3D16">
        <w:rPr>
          <w:rFonts w:ascii="Garamond" w:hAnsi="Garamond" w:cs="Arial"/>
          <w:b/>
          <w:sz w:val="28"/>
          <w:szCs w:val="28"/>
        </w:rPr>
        <w:t xml:space="preserve">    ISTITUTO INTERNAZIONALE EDOARDO </w:t>
      </w:r>
      <w:r w:rsidRPr="001B3D16" w:rsidR="00E82464">
        <w:rPr>
          <w:rFonts w:ascii="Garamond" w:hAnsi="Garamond" w:cs="Arial"/>
          <w:b/>
          <w:sz w:val="28"/>
          <w:szCs w:val="28"/>
        </w:rPr>
        <w:t>AGNELLI</w:t>
      </w:r>
    </w:p>
    <w:p xmlns:wp14="http://schemas.microsoft.com/office/word/2010/wordml" w:rsidRPr="001B3D16" w:rsidR="001B3D16" w:rsidP="001B3D16" w:rsidRDefault="001B3D16" w14:paraId="0E27B00A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xmlns:wp14="http://schemas.microsoft.com/office/word/2010/wordml" w:rsidR="00E82464" w:rsidP="001B3D16" w:rsidRDefault="001B3D16" w14:paraId="76BA438A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>c</w:t>
      </w:r>
      <w:r w:rsidRPr="00EF2542" w:rsidR="00E82464">
        <w:rPr>
          <w:rFonts w:ascii="Garamond" w:hAnsi="Garamond" w:cs="Arial"/>
          <w:sz w:val="28"/>
          <w:szCs w:val="28"/>
        </w:rPr>
        <w:t>on sede a</w:t>
      </w:r>
      <w:r w:rsidRPr="001B3D16">
        <w:rPr>
          <w:rFonts w:ascii="Garamond" w:hAnsi="Garamond" w:cs="Arial"/>
          <w:b/>
          <w:sz w:val="28"/>
          <w:szCs w:val="28"/>
        </w:rPr>
        <w:t xml:space="preserve">   </w:t>
      </w:r>
      <w:r w:rsidRPr="001B3D16" w:rsidR="00E82464">
        <w:rPr>
          <w:rFonts w:ascii="Garamond" w:hAnsi="Garamond" w:cs="Arial"/>
          <w:b/>
          <w:sz w:val="28"/>
          <w:szCs w:val="28"/>
        </w:rPr>
        <w:t xml:space="preserve"> TORINO</w:t>
      </w:r>
      <w:r w:rsidRPr="001B3D16">
        <w:rPr>
          <w:rFonts w:ascii="Garamond" w:hAnsi="Garamond" w:cs="Arial"/>
          <w:b/>
          <w:sz w:val="28"/>
          <w:szCs w:val="28"/>
        </w:rPr>
        <w:t xml:space="preserve">          </w:t>
      </w:r>
      <w:r w:rsidR="00EF2542">
        <w:rPr>
          <w:rFonts w:ascii="Garamond" w:hAnsi="Garamond" w:cs="Arial"/>
          <w:b/>
          <w:sz w:val="28"/>
          <w:szCs w:val="28"/>
        </w:rPr>
        <w:t xml:space="preserve">        </w:t>
      </w:r>
      <w:r w:rsidRPr="001B3D16" w:rsidR="00E82464">
        <w:rPr>
          <w:rFonts w:ascii="Garamond" w:hAnsi="Garamond" w:cs="Arial"/>
          <w:b/>
          <w:sz w:val="28"/>
          <w:szCs w:val="28"/>
        </w:rPr>
        <w:t xml:space="preserve"> </w:t>
      </w:r>
      <w:r w:rsidRPr="00EF2542" w:rsidR="00E82464">
        <w:rPr>
          <w:rFonts w:ascii="Garamond" w:hAnsi="Garamond" w:cs="Arial"/>
          <w:sz w:val="28"/>
          <w:szCs w:val="28"/>
        </w:rPr>
        <w:t>in</w:t>
      </w:r>
      <w:r w:rsidRPr="001B3D16" w:rsidR="00E82464">
        <w:rPr>
          <w:rFonts w:ascii="Garamond" w:hAnsi="Garamond" w:cs="Arial"/>
          <w:b/>
          <w:sz w:val="28"/>
          <w:szCs w:val="28"/>
        </w:rPr>
        <w:t xml:space="preserve"> </w:t>
      </w:r>
      <w:r w:rsidR="00EF2542">
        <w:rPr>
          <w:rFonts w:ascii="Garamond" w:hAnsi="Garamond" w:cs="Arial"/>
          <w:b/>
          <w:sz w:val="28"/>
          <w:szCs w:val="28"/>
        </w:rPr>
        <w:t xml:space="preserve">   </w:t>
      </w:r>
      <w:r w:rsidRPr="001B3D16" w:rsidR="00E82464">
        <w:rPr>
          <w:rFonts w:ascii="Garamond" w:hAnsi="Garamond" w:cs="Arial"/>
          <w:b/>
          <w:sz w:val="28"/>
          <w:szCs w:val="28"/>
        </w:rPr>
        <w:t>Corso Unione Sovietica, 312</w:t>
      </w:r>
    </w:p>
    <w:p xmlns:wp14="http://schemas.microsoft.com/office/word/2010/wordml" w:rsidR="00EF2542" w:rsidP="001B3D16" w:rsidRDefault="00EF2542" w14:paraId="60061E4C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xmlns:wp14="http://schemas.microsoft.com/office/word/2010/wordml" w:rsidRPr="00EF2542" w:rsidR="00EF2542" w:rsidP="7C12DAD9" w:rsidRDefault="00EF2542" w14:paraId="11035CBD" wp14:textId="371D7928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2F364B28" w:rsidR="4F22B530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La formazione si è </w:t>
      </w:r>
      <w:r w:rsidRPr="2F364B28" w:rsidR="4F22B530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svolta  dal</w:t>
      </w:r>
      <w:r w:rsidRPr="2F364B28" w:rsidR="4F22B530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… {</w:t>
      </w:r>
      <w:r w:rsidRPr="2F364B28" w:rsidR="4F22B530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dataInizio</w:t>
      </w:r>
      <w:r w:rsidRPr="2F364B28" w:rsidR="4F22B530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} ….  al …{</w:t>
      </w:r>
      <w:r w:rsidRPr="2F364B28" w:rsidR="4F22B530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dataFine</w:t>
      </w:r>
      <w:r w:rsidRPr="2F364B28" w:rsidR="4F22B530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} ….</w:t>
      </w:r>
      <w:r w:rsidRPr="2F364B28" w:rsidR="4F22B530">
        <w:rPr>
          <w:rFonts w:ascii="Garamond" w:hAnsi="Garamond" w:cs="Arial"/>
          <w:sz w:val="28"/>
          <w:szCs w:val="28"/>
        </w:rPr>
        <w:t xml:space="preserve"> </w:t>
      </w:r>
      <w:r w:rsidRPr="2F364B28" w:rsidR="00EF2542">
        <w:rPr>
          <w:rFonts w:ascii="Garamond" w:hAnsi="Garamond" w:cs="Arial"/>
          <w:sz w:val="28"/>
          <w:szCs w:val="28"/>
        </w:rPr>
        <w:t xml:space="preserve"> </w:t>
      </w:r>
    </w:p>
    <w:p xmlns:wp14="http://schemas.microsoft.com/office/word/2010/wordml" w:rsidRPr="006436DD" w:rsidR="001B3D16" w:rsidP="001B3D16" w:rsidRDefault="001B3D16" w14:paraId="44EAFD9C" wp14:textId="77777777">
      <w:pPr>
        <w:spacing w:line="276" w:lineRule="auto"/>
        <w:jc w:val="both"/>
        <w:rPr>
          <w:rFonts w:ascii="Garamond" w:hAnsi="Garamond" w:cs="Arial"/>
          <w:b/>
          <w:sz w:val="16"/>
          <w:szCs w:val="16"/>
        </w:rPr>
      </w:pPr>
    </w:p>
    <w:p xmlns:wp14="http://schemas.microsoft.com/office/word/2010/wordml" w:rsidRPr="006436DD" w:rsidR="001B3D16" w:rsidP="001B3D16" w:rsidRDefault="001B3D16" w14:paraId="4B94D5A5" wp14:textId="77777777">
      <w:pPr>
        <w:spacing w:line="276" w:lineRule="auto"/>
        <w:jc w:val="both"/>
        <w:rPr>
          <w:rFonts w:ascii="Garamond" w:hAnsi="Garamond" w:cs="Arial"/>
          <w:b/>
          <w:sz w:val="16"/>
          <w:szCs w:val="16"/>
        </w:rPr>
      </w:pPr>
    </w:p>
    <w:p xmlns:wp14="http://schemas.microsoft.com/office/word/2010/wordml" w:rsidRPr="00EF2542" w:rsidR="00E82464" w:rsidP="7C12DAD9" w:rsidRDefault="001B3D16" w14:paraId="26BAFA04" wp14:textId="3BED91F2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2F364B28" w:rsidR="5D8CAE94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Torino, …</w:t>
      </w:r>
      <w:r w:rsidRPr="2F364B28" w:rsidR="5D8CAE94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F364B28" w:rsidR="5D8CAE94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{today} ...</w:t>
      </w:r>
      <w:r w:rsidRPr="2F364B28" w:rsidR="001B3D16">
        <w:rPr>
          <w:rFonts w:ascii="Garamond" w:hAnsi="Garamond" w:cs="Arial"/>
          <w:sz w:val="28"/>
          <w:szCs w:val="28"/>
        </w:rPr>
        <w:t xml:space="preserve"> </w:t>
      </w:r>
      <w:r w:rsidRPr="2F364B28" w:rsidR="3632C9FA">
        <w:rPr>
          <w:rFonts w:ascii="Garamond" w:hAnsi="Garamond" w:cs="Arial"/>
          <w:sz w:val="28"/>
          <w:szCs w:val="28"/>
        </w:rPr>
        <w:t xml:space="preserve"> </w:t>
      </w:r>
      <w:r w:rsidRPr="2F364B28" w:rsidR="0972D768">
        <w:rPr>
          <w:rFonts w:ascii="Garamond" w:hAnsi="Garamond" w:cs="Arial"/>
          <w:sz w:val="28"/>
          <w:szCs w:val="28"/>
        </w:rPr>
        <w:t xml:space="preserve"> </w:t>
      </w:r>
    </w:p>
    <w:p xmlns:wp14="http://schemas.microsoft.com/office/word/2010/wordml" w:rsidRPr="007351FD" w:rsidR="001B3D16" w:rsidP="001B3D16" w:rsidRDefault="001B3D16" w14:paraId="3DEEC669" wp14:textId="77777777">
      <w:pPr>
        <w:spacing w:line="276" w:lineRule="auto"/>
        <w:jc w:val="both"/>
        <w:rPr>
          <w:rFonts w:ascii="Garamond" w:hAnsi="Garamond" w:cs="Arial"/>
          <w:b/>
          <w:sz w:val="16"/>
          <w:szCs w:val="16"/>
        </w:rPr>
      </w:pPr>
    </w:p>
    <w:p xmlns:wp14="http://schemas.microsoft.com/office/word/2010/wordml" w:rsidRPr="006436DD" w:rsidR="001B3D16" w:rsidP="001B3D16" w:rsidRDefault="001B3D16" w14:paraId="3656B9AB" wp14:textId="77777777">
      <w:pPr>
        <w:spacing w:line="276" w:lineRule="auto"/>
        <w:jc w:val="both"/>
        <w:rPr>
          <w:rFonts w:ascii="Garamond" w:hAnsi="Garamond" w:cs="Arial"/>
          <w:b/>
          <w:sz w:val="20"/>
          <w:szCs w:val="20"/>
        </w:rPr>
      </w:pPr>
    </w:p>
    <w:p xmlns:wp14="http://schemas.microsoft.com/office/word/2010/wordml" w:rsidRPr="001B3D16" w:rsidR="00E82464" w:rsidP="001B3D16" w:rsidRDefault="001B3D16" w14:paraId="44BAA68C" wp14:textId="77777777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sz w:val="28"/>
          <w:szCs w:val="28"/>
        </w:rPr>
        <w:t xml:space="preserve">       </w:t>
      </w:r>
      <w:r w:rsidRPr="001B3D16" w:rsidR="00E82464">
        <w:rPr>
          <w:rFonts w:ascii="Garamond" w:hAnsi="Garamond" w:cs="Arial"/>
          <w:sz w:val="28"/>
          <w:szCs w:val="28"/>
        </w:rPr>
        <w:t>Il docente</w:t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>
        <w:rPr>
          <w:rFonts w:ascii="Garamond" w:hAnsi="Garamond" w:cs="Arial"/>
          <w:sz w:val="28"/>
          <w:szCs w:val="28"/>
        </w:rPr>
        <w:t xml:space="preserve">       </w:t>
      </w:r>
      <w:r w:rsidRPr="001B3D16">
        <w:rPr>
          <w:rFonts w:ascii="Garamond" w:hAnsi="Garamond" w:cs="Arial"/>
          <w:sz w:val="28"/>
          <w:szCs w:val="28"/>
        </w:rPr>
        <w:t xml:space="preserve">  </w:t>
      </w:r>
      <w:r w:rsidRPr="001B3D16" w:rsidR="00E82464">
        <w:rPr>
          <w:rFonts w:ascii="Garamond" w:hAnsi="Garamond" w:cs="Arial"/>
          <w:sz w:val="28"/>
          <w:szCs w:val="28"/>
        </w:rPr>
        <w:t>Il soggetto formatore</w:t>
      </w:r>
    </w:p>
    <w:p xmlns:wp14="http://schemas.microsoft.com/office/word/2010/wordml" w:rsidR="00E82464" w:rsidP="001B3D16" w:rsidRDefault="00AC56D6" w14:paraId="46EF6FD9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>
        <w:rPr>
          <w:rFonts w:ascii="Garamond" w:hAnsi="Garamond" w:cs="Arial"/>
          <w:b/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61312" behindDoc="1" locked="0" layoutInCell="1" allowOverlap="1" wp14:anchorId="5D2133F6" wp14:editId="7777777">
            <wp:simplePos x="0" y="0"/>
            <wp:positionH relativeFrom="column">
              <wp:posOffset>-449580</wp:posOffset>
            </wp:positionH>
            <wp:positionV relativeFrom="paragraph">
              <wp:posOffset>139700</wp:posOffset>
            </wp:positionV>
            <wp:extent cx="2266950" cy="666750"/>
            <wp:effectExtent l="19050" t="0" r="0" b="0"/>
            <wp:wrapNone/>
            <wp:docPr id="1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3D16" w:rsidR="00E82464">
        <w:rPr>
          <w:rFonts w:ascii="Garamond" w:hAnsi="Garamond" w:cs="Arial"/>
          <w:b/>
          <w:sz w:val="28"/>
          <w:szCs w:val="28"/>
        </w:rPr>
        <w:t>Prof. Marco Gamba</w:t>
      </w:r>
      <w:r w:rsidR="001B3D16">
        <w:rPr>
          <w:rFonts w:ascii="Garamond" w:hAnsi="Garamond" w:cs="Arial"/>
          <w:b/>
          <w:sz w:val="28"/>
          <w:szCs w:val="28"/>
        </w:rPr>
        <w:tab/>
      </w:r>
      <w:r w:rsidR="001B3D16">
        <w:rPr>
          <w:rFonts w:ascii="Garamond" w:hAnsi="Garamond" w:cs="Arial"/>
          <w:b/>
          <w:sz w:val="28"/>
          <w:szCs w:val="28"/>
        </w:rPr>
        <w:tab/>
      </w:r>
      <w:r w:rsidR="001B3D16">
        <w:rPr>
          <w:rFonts w:ascii="Garamond" w:hAnsi="Garamond" w:cs="Arial"/>
          <w:b/>
          <w:sz w:val="28"/>
          <w:szCs w:val="28"/>
        </w:rPr>
        <w:tab/>
      </w:r>
      <w:r w:rsidRPr="001B3D16" w:rsidR="00E82464">
        <w:rPr>
          <w:rFonts w:ascii="Garamond" w:hAnsi="Garamond" w:cs="Arial"/>
          <w:b/>
          <w:sz w:val="28"/>
          <w:szCs w:val="28"/>
        </w:rPr>
        <w:tab/>
      </w:r>
      <w:r w:rsidRPr="001B3D16" w:rsidR="00E82464">
        <w:rPr>
          <w:rFonts w:ascii="Garamond" w:hAnsi="Garamond" w:cs="Arial"/>
          <w:b/>
          <w:sz w:val="28"/>
          <w:szCs w:val="28"/>
        </w:rPr>
        <w:t>Istituto Internazionale Edoardo Agnelli</w:t>
      </w:r>
    </w:p>
    <w:p xmlns:wp14="http://schemas.microsoft.com/office/word/2010/wordml" w:rsidRPr="001B3D16" w:rsidR="00E82464" w:rsidP="001B3D16" w:rsidRDefault="0084493B" w14:paraId="7C949ACC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503E23D9" wp14:editId="7777777">
            <wp:simplePos x="0" y="0"/>
            <wp:positionH relativeFrom="column">
              <wp:posOffset>3734253</wp:posOffset>
            </wp:positionH>
            <wp:positionV relativeFrom="paragraph">
              <wp:posOffset>68126</wp:posOffset>
            </wp:positionV>
            <wp:extent cx="1981200" cy="382732"/>
            <wp:effectExtent l="0" t="0" r="0" b="0"/>
            <wp:wrapNone/>
            <wp:docPr id="1139701242" name="Immagine 1" descr="Immagine che contiene Carattere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01242" name="Immagine 1" descr="Immagine che contiene Carattere, tipografi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Pr="00EF2542" w:rsidR="001B3D16" w:rsidP="001B3D16" w:rsidRDefault="00E82464" w14:paraId="30D98CE1" wp14:textId="77777777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>……………………..</w:t>
      </w:r>
      <w:r w:rsidRPr="00EF2542">
        <w:rPr>
          <w:rFonts w:ascii="Garamond" w:hAnsi="Garamond" w:cs="Arial"/>
          <w:sz w:val="28"/>
          <w:szCs w:val="28"/>
        </w:rPr>
        <w:tab/>
      </w:r>
      <w:r w:rsidRPr="00EF2542" w:rsidR="001B3D16">
        <w:rPr>
          <w:rFonts w:ascii="Garamond" w:hAnsi="Garamond" w:cs="Arial"/>
          <w:sz w:val="28"/>
          <w:szCs w:val="28"/>
        </w:rPr>
        <w:tab/>
      </w:r>
      <w:r w:rsidRPr="00EF2542" w:rsidR="001B3D16">
        <w:rPr>
          <w:rFonts w:ascii="Garamond" w:hAnsi="Garamond" w:cs="Arial"/>
          <w:sz w:val="28"/>
          <w:szCs w:val="28"/>
        </w:rPr>
        <w:tab/>
      </w:r>
      <w:r w:rsidRPr="00EF2542" w:rsidR="001B3D16">
        <w:rPr>
          <w:rFonts w:ascii="Garamond" w:hAnsi="Garamond" w:cs="Arial"/>
          <w:sz w:val="28"/>
          <w:szCs w:val="28"/>
        </w:rPr>
        <w:t xml:space="preserve">          …………………………………………..</w:t>
      </w:r>
    </w:p>
    <w:p xmlns:wp14="http://schemas.microsoft.com/office/word/2010/wordml" w:rsidRPr="007A0FC8" w:rsidR="00E82464" w:rsidP="007A0FC8" w:rsidRDefault="0084493B" w14:paraId="671AE8D7" wp14:textId="77777777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30FCA04B" wp14:editId="7777777">
            <wp:simplePos x="0" y="0"/>
            <wp:positionH relativeFrom="column">
              <wp:posOffset>3703320</wp:posOffset>
            </wp:positionH>
            <wp:positionV relativeFrom="paragraph">
              <wp:posOffset>170815</wp:posOffset>
            </wp:positionV>
            <wp:extent cx="1838325" cy="914400"/>
            <wp:effectExtent l="0" t="0" r="0" b="0"/>
            <wp:wrapNone/>
            <wp:docPr id="2051399898" name="Immagine 3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99898" name="Immagine 3" descr="Immagine che contiene testo, Carattere, schermata, design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2542" w:rsidR="001B3D16">
        <w:rPr>
          <w:rFonts w:ascii="Garamond" w:hAnsi="Garamond" w:cs="Arial"/>
          <w:sz w:val="28"/>
          <w:szCs w:val="28"/>
        </w:rPr>
        <w:t xml:space="preserve">         </w:t>
      </w:r>
      <w:r w:rsidR="00EF2542">
        <w:rPr>
          <w:rFonts w:ascii="Garamond" w:hAnsi="Garamond" w:cs="Arial"/>
          <w:sz w:val="28"/>
          <w:szCs w:val="28"/>
        </w:rPr>
        <w:t xml:space="preserve">  </w:t>
      </w:r>
      <w:r w:rsidRPr="00EF2542" w:rsidR="00E82464">
        <w:rPr>
          <w:rFonts w:ascii="Garamond" w:hAnsi="Garamond" w:cs="Arial"/>
          <w:sz w:val="28"/>
          <w:szCs w:val="28"/>
        </w:rPr>
        <w:t>(firma)</w:t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1B3D16">
        <w:rPr>
          <w:rFonts w:ascii="Garamond" w:hAnsi="Garamond" w:cs="Arial"/>
          <w:sz w:val="28"/>
          <w:szCs w:val="28"/>
        </w:rPr>
        <w:t xml:space="preserve"> </w:t>
      </w:r>
      <w:r w:rsidRPr="00EF2542" w:rsidR="00EF2542">
        <w:rPr>
          <w:rFonts w:ascii="Garamond" w:hAnsi="Garamond" w:cs="Arial"/>
          <w:sz w:val="28"/>
          <w:szCs w:val="28"/>
        </w:rPr>
        <w:t xml:space="preserve">         </w:t>
      </w:r>
      <w:r>
        <w:rPr>
          <w:rFonts w:ascii="Garamond" w:hAnsi="Garamond" w:cs="Arial"/>
          <w:sz w:val="28"/>
          <w:szCs w:val="28"/>
        </w:rPr>
        <w:t>(</w:t>
      </w:r>
      <w:r w:rsidRPr="00EF2542" w:rsidR="00E82464">
        <w:rPr>
          <w:rFonts w:ascii="Garamond" w:hAnsi="Garamond" w:cs="Arial"/>
          <w:sz w:val="28"/>
          <w:szCs w:val="28"/>
        </w:rPr>
        <w:t>timbro e firma)</w:t>
      </w:r>
    </w:p>
    <w:sectPr w:rsidRPr="007A0FC8" w:rsidR="00E82464" w:rsidSect="00FC4309">
      <w:headerReference w:type="default" r:id="rId11"/>
      <w:footerReference w:type="even" r:id="rId12"/>
      <w:footerReference w:type="default" r:id="rId13"/>
      <w:pgSz w:w="11906" w:h="16838" w:orient="portrait"/>
      <w:pgMar w:top="1955" w:right="849" w:bottom="816" w:left="993" w:header="709" w:footer="289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E973D4" w:rsidP="00242493" w:rsidRDefault="00E973D4" w14:paraId="62486C05" wp14:textId="77777777">
      <w:r>
        <w:separator/>
      </w:r>
    </w:p>
  </w:endnote>
  <w:endnote w:type="continuationSeparator" w:id="0">
    <w:p xmlns:wp14="http://schemas.microsoft.com/office/word/2010/wordml" w:rsidR="00E973D4" w:rsidP="00242493" w:rsidRDefault="00E973D4" w14:paraId="4101652C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Roboto Bol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parajita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social media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B25895" w:rsidP="00B25895" w:rsidRDefault="00B25895" w14:paraId="4B99056E" wp14:textId="77777777">
    <w:pPr>
      <w:pStyle w:val="Pidipagina"/>
      <w:spacing w:line="276" w:lineRule="auto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D11B76" w:rsidP="00DE0099" w:rsidRDefault="00661FBE" w14:paraId="100061AE" wp14:textId="77777777">
    <w:r>
      <w:rPr>
        <w:rFonts w:ascii="Arial" w:hAnsi="Arial" w:cs="Arial"/>
        <w:b/>
        <w:color w:val="B0322F"/>
        <w:sz w:val="13"/>
        <w:szCs w:val="14"/>
      </w:rPr>
      <w:t xml:space="preserve">ISTITUTO INTERNAZIONALE EDOARDO AGNELLI </w:t>
    </w:r>
  </w:p>
  <w:p xmlns:wp14="http://schemas.microsoft.com/office/word/2010/wordml" w:rsidRPr="00645170" w:rsidR="00D11B76" w:rsidP="00D11B76" w:rsidRDefault="00D11B76" w14:paraId="767443EB" wp14:textId="77777777">
    <w:pPr>
      <w:autoSpaceDE w:val="0"/>
      <w:autoSpaceDN w:val="0"/>
      <w:adjustRightInd w:val="0"/>
      <w:rPr>
        <w:rFonts w:ascii="Arial" w:hAnsi="Arial" w:cs="Arial"/>
        <w:b/>
        <w:color w:val="717175"/>
        <w:sz w:val="15"/>
        <w:szCs w:val="20"/>
      </w:rPr>
    </w:pPr>
    <w:r w:rsidRPr="00645170">
      <w:rPr>
        <w:rFonts w:ascii="Arial" w:hAnsi="Arial" w:cs="Arial"/>
        <w:b/>
        <w:color w:val="717175"/>
        <w:sz w:val="15"/>
        <w:szCs w:val="20"/>
      </w:rPr>
      <w:t xml:space="preserve">Scuola </w:t>
    </w:r>
    <w:r w:rsidR="00281A3C">
      <w:rPr>
        <w:rFonts w:ascii="Arial" w:hAnsi="Arial" w:cs="Arial"/>
        <w:b/>
        <w:color w:val="717175"/>
        <w:sz w:val="15"/>
        <w:szCs w:val="20"/>
      </w:rPr>
      <w:t>Secondaria di I grado</w:t>
    </w:r>
    <w:r w:rsidRPr="00645170">
      <w:rPr>
        <w:rFonts w:ascii="Arial" w:hAnsi="Arial" w:cs="Arial"/>
        <w:b/>
        <w:color w:val="717175"/>
        <w:sz w:val="15"/>
        <w:szCs w:val="20"/>
      </w:rPr>
      <w:t xml:space="preserve"> - Liceo </w:t>
    </w:r>
    <w:r w:rsidR="00281A3C">
      <w:rPr>
        <w:rFonts w:ascii="Arial" w:hAnsi="Arial" w:cs="Arial"/>
        <w:b/>
        <w:color w:val="717175"/>
        <w:sz w:val="15"/>
        <w:szCs w:val="20"/>
      </w:rPr>
      <w:t>Scientifico - Istituto Tecnico Tecnologico</w:t>
    </w:r>
  </w:p>
  <w:p xmlns:wp14="http://schemas.microsoft.com/office/word/2010/wordml" w:rsidRPr="00645170" w:rsidR="00D11B76" w:rsidP="00D11B76" w:rsidRDefault="00D11B76" w14:paraId="41377CDF" wp14:textId="77777777">
    <w:pPr>
      <w:autoSpaceDE w:val="0"/>
      <w:autoSpaceDN w:val="0"/>
      <w:adjustRightInd w:val="0"/>
      <w:rPr>
        <w:rFonts w:ascii="Arial" w:hAnsi="Arial" w:cs="Arial"/>
        <w:color w:val="717175"/>
        <w:sz w:val="15"/>
        <w:szCs w:val="20"/>
      </w:rPr>
    </w:pPr>
    <w:r w:rsidRPr="00645170">
      <w:rPr>
        <w:rFonts w:ascii="Arial" w:hAnsi="Arial" w:cs="Arial"/>
        <w:color w:val="717175"/>
        <w:sz w:val="15"/>
        <w:szCs w:val="20"/>
      </w:rPr>
      <w:t>Scuole Paritarie (DD. 2789 e 4301 del 15/01/2002 e 26/05/2003</w:t>
    </w:r>
  </w:p>
  <w:p xmlns:wp14="http://schemas.microsoft.com/office/word/2010/wordml" w:rsidRPr="00FB4A08" w:rsidR="00DE0099" w:rsidP="00DE0099" w:rsidRDefault="00DE0099" w14:paraId="45FB0818" wp14:textId="77777777">
    <w:pPr>
      <w:rPr>
        <w:rFonts w:ascii="Arial" w:hAnsi="Arial" w:cs="Arial"/>
        <w:color w:val="717175"/>
        <w:sz w:val="4"/>
        <w:szCs w:val="20"/>
      </w:rPr>
    </w:pPr>
  </w:p>
  <w:p xmlns:wp14="http://schemas.microsoft.com/office/word/2010/wordml" w:rsidRPr="008A3D01" w:rsidR="00DE0099" w:rsidP="00DE0099" w:rsidRDefault="00661FBE" w14:paraId="09A8FB33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Corso Unione Sovietica</w:t>
    </w:r>
    <w:r w:rsidRPr="008A3D01" w:rsidR="00DE0099">
      <w:rPr>
        <w:rFonts w:ascii="Arial" w:hAnsi="Arial" w:cs="Arial"/>
        <w:color w:val="717175"/>
        <w:sz w:val="15"/>
        <w:szCs w:val="20"/>
      </w:rPr>
      <w:t xml:space="preserve">, </w:t>
    </w:r>
    <w:r>
      <w:rPr>
        <w:rFonts w:ascii="Arial" w:hAnsi="Arial" w:cs="Arial"/>
        <w:color w:val="717175"/>
        <w:sz w:val="15"/>
        <w:szCs w:val="20"/>
      </w:rPr>
      <w:t>312</w:t>
    </w:r>
    <w:r w:rsidR="00DE0099">
      <w:rPr>
        <w:rFonts w:ascii="Arial" w:hAnsi="Arial" w:cs="Arial"/>
        <w:color w:val="717175"/>
        <w:sz w:val="15"/>
        <w:szCs w:val="20"/>
      </w:rPr>
      <w:t xml:space="preserve"> • </w:t>
    </w:r>
    <w:r w:rsidRPr="008A3D01" w:rsidR="00DE0099">
      <w:rPr>
        <w:rFonts w:ascii="Arial" w:hAnsi="Arial" w:cs="Arial"/>
        <w:color w:val="717175"/>
        <w:sz w:val="15"/>
        <w:szCs w:val="20"/>
      </w:rPr>
      <w:t>10135 Torino</w:t>
    </w:r>
  </w:p>
  <w:p xmlns:wp14="http://schemas.microsoft.com/office/word/2010/wordml" w:rsidR="00595304" w:rsidP="00DE0099" w:rsidRDefault="00DE0099" w14:paraId="714497C4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b/>
        <w:color w:val="717175"/>
        <w:sz w:val="15"/>
        <w:szCs w:val="20"/>
      </w:rPr>
      <w:t>T</w:t>
    </w:r>
    <w:r w:rsidRPr="008A3D01">
      <w:rPr>
        <w:rFonts w:ascii="Arial" w:hAnsi="Arial" w:cs="Arial"/>
        <w:color w:val="717175"/>
        <w:sz w:val="15"/>
        <w:szCs w:val="20"/>
      </w:rPr>
      <w:t>: 011 619831</w:t>
    </w:r>
    <w:r w:rsidR="00661FBE">
      <w:rPr>
        <w:rFonts w:ascii="Arial" w:hAnsi="Arial" w:cs="Arial"/>
        <w:color w:val="717175"/>
        <w:sz w:val="15"/>
        <w:szCs w:val="20"/>
      </w:rPr>
      <w:t>1</w:t>
    </w:r>
    <w:r w:rsidRPr="00DE0099">
      <w:rPr>
        <w:rFonts w:ascii="Arial" w:hAnsi="Arial" w:cs="Arial"/>
        <w:b/>
        <w:color w:val="717175"/>
        <w:sz w:val="15"/>
        <w:szCs w:val="20"/>
      </w:rPr>
      <w:t xml:space="preserve"> </w:t>
    </w:r>
    <w:r>
      <w:rPr>
        <w:rFonts w:ascii="Arial" w:hAnsi="Arial" w:cs="Arial"/>
        <w:color w:val="717175"/>
        <w:sz w:val="15"/>
        <w:szCs w:val="20"/>
      </w:rPr>
      <w:t xml:space="preserve">• </w:t>
    </w:r>
    <w:r w:rsidRPr="00C43B79" w:rsidR="00595304">
      <w:rPr>
        <w:rFonts w:ascii="Arial" w:hAnsi="Arial" w:cs="Arial"/>
        <w:b/>
        <w:color w:val="717175"/>
        <w:sz w:val="15"/>
        <w:szCs w:val="20"/>
      </w:rPr>
      <w:t>F</w:t>
    </w:r>
    <w:r w:rsidR="00595304">
      <w:rPr>
        <w:rFonts w:ascii="Arial" w:hAnsi="Arial" w:cs="Arial"/>
        <w:color w:val="717175"/>
        <w:sz w:val="15"/>
        <w:szCs w:val="20"/>
      </w:rPr>
      <w:t>:</w:t>
    </w:r>
    <w:r w:rsidR="00C43B79">
      <w:rPr>
        <w:rFonts w:ascii="Arial" w:hAnsi="Arial" w:cs="Arial"/>
        <w:color w:val="717175"/>
        <w:sz w:val="15"/>
        <w:szCs w:val="20"/>
      </w:rPr>
      <w:t xml:space="preserve"> 011 6198</w:t>
    </w:r>
    <w:r w:rsidR="00661FBE">
      <w:rPr>
        <w:rFonts w:ascii="Arial" w:hAnsi="Arial" w:cs="Arial"/>
        <w:color w:val="717175"/>
        <w:sz w:val="15"/>
        <w:szCs w:val="20"/>
      </w:rPr>
      <w:t>421</w:t>
    </w:r>
    <w:r w:rsidR="00D071AD">
      <w:rPr>
        <w:rFonts w:ascii="Arial" w:hAnsi="Arial" w:cs="Arial"/>
        <w:color w:val="717175"/>
        <w:sz w:val="15"/>
        <w:szCs w:val="20"/>
      </w:rPr>
      <w:t xml:space="preserve"> • </w:t>
    </w:r>
    <w:r w:rsidR="00D071AD">
      <w:rPr>
        <w:rFonts w:ascii="Arial" w:hAnsi="Arial" w:cs="Arial"/>
        <w:b/>
        <w:color w:val="717175"/>
        <w:sz w:val="15"/>
        <w:szCs w:val="20"/>
      </w:rPr>
      <w:t>M</w:t>
    </w:r>
    <w:r w:rsidRPr="00D071AD" w:rsidR="00D071AD">
      <w:rPr>
        <w:rFonts w:ascii="Arial" w:hAnsi="Arial" w:cs="Arial"/>
        <w:color w:val="717175"/>
        <w:sz w:val="15"/>
        <w:szCs w:val="20"/>
      </w:rPr>
      <w:t>: segreteria@istitutoagnelli.it</w:t>
    </w:r>
    <w:r w:rsidRPr="00D071AD" w:rsidR="00CF7A20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hyperlink w:history="1" r:id="rId1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f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2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y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3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i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4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c</w:t>
      </w:r>
    </w:hyperlink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</w:p>
  <w:p xmlns:wp14="http://schemas.microsoft.com/office/word/2010/wordml" w:rsidR="00DE0099" w:rsidP="00DE0099" w:rsidRDefault="00661FBE" w14:paraId="25AA2236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P.I. 00493420012</w:t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proofErr w:type="spellStart"/>
    <w:r w:rsidRPr="00FB4A08" w:rsidR="00817CB5">
      <w:rPr>
        <w:rFonts w:ascii="Arial" w:hAnsi="Arial" w:cs="Arial"/>
        <w:b/>
        <w:color w:val="B0322F"/>
        <w:sz w:val="18"/>
        <w:szCs w:val="22"/>
      </w:rPr>
      <w:t>agnelli.it</w:t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proofErr w:type="spellEnd"/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</w:p>
  <w:p xmlns:wp14="http://schemas.microsoft.com/office/word/2010/wordml" w:rsidRPr="00FB4A08" w:rsidR="00DE0099" w:rsidP="00DE0099" w:rsidRDefault="00DE0099" w14:paraId="049F31CB" wp14:textId="77777777">
    <w:pPr>
      <w:rPr>
        <w:rFonts w:ascii="Arial" w:hAnsi="Arial" w:cs="Arial"/>
        <w:b/>
        <w:color w:val="B0322F"/>
        <w:sz w:val="4"/>
        <w:szCs w:val="22"/>
      </w:rPr>
    </w:pPr>
  </w:p>
  <w:p xmlns:wp14="http://schemas.microsoft.com/office/word/2010/wordml" w:rsidRPr="00DE0099" w:rsidR="00C844B7" w:rsidP="00DE0099" w:rsidRDefault="00C844B7" w14:paraId="53128261" wp14:textId="77777777">
    <w:pPr>
      <w:pStyle w:val="Pidipagina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E973D4" w:rsidP="00242493" w:rsidRDefault="00E973D4" w14:paraId="1299C43A" wp14:textId="77777777">
      <w:r>
        <w:separator/>
      </w:r>
    </w:p>
  </w:footnote>
  <w:footnote w:type="continuationSeparator" w:id="0">
    <w:p xmlns:wp14="http://schemas.microsoft.com/office/word/2010/wordml" w:rsidR="00E973D4" w:rsidP="00242493" w:rsidRDefault="00E973D4" w14:paraId="4DDBEF00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Pr="00DE0099" w:rsidR="004D62C9" w:rsidP="00404FF9" w:rsidRDefault="00DC2AB2" w14:paraId="6844CF99" wp14:textId="77777777">
    <w:pPr>
      <w:tabs>
        <w:tab w:val="left" w:pos="3000"/>
      </w:tabs>
      <w:jc w:val="right"/>
      <w:rPr>
        <w:rFonts w:ascii="Montserrat" w:hAnsi="Montserrat"/>
      </w:rPr>
    </w:pPr>
    <w:r>
      <w:rPr>
        <w:noProof/>
      </w:rPr>
      <w:drawing>
        <wp:anchor xmlns:wp14="http://schemas.microsoft.com/office/word/2010/wordprocessingDrawing" distT="0" distB="0" distL="114300" distR="114300" simplePos="0" relativeHeight="251657728" behindDoc="1" locked="0" layoutInCell="1" allowOverlap="1" wp14:anchorId="7D73B6B5" wp14:editId="7777777">
          <wp:simplePos x="0" y="0"/>
          <wp:positionH relativeFrom="column">
            <wp:posOffset>-72390</wp:posOffset>
          </wp:positionH>
          <wp:positionV relativeFrom="paragraph">
            <wp:posOffset>-358140</wp:posOffset>
          </wp:positionV>
          <wp:extent cx="1159510" cy="1224280"/>
          <wp:effectExtent l="0" t="0" r="0" b="0"/>
          <wp:wrapTight wrapText="bothSides">
            <wp:wrapPolygon edited="0">
              <wp:start x="5323" y="2017"/>
              <wp:lineTo x="3549" y="3697"/>
              <wp:lineTo x="2129" y="6722"/>
              <wp:lineTo x="2484" y="19158"/>
              <wp:lineTo x="11711" y="19158"/>
              <wp:lineTo x="16679" y="18485"/>
              <wp:lineTo x="19873" y="16469"/>
              <wp:lineTo x="19873" y="12772"/>
              <wp:lineTo x="13485" y="7058"/>
              <wp:lineTo x="11711" y="4033"/>
              <wp:lineTo x="9936" y="2017"/>
              <wp:lineTo x="5323" y="2017"/>
            </wp:wrapPolygon>
          </wp:wrapTight>
          <wp:docPr id="1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1224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E009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01271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1613187A"/>
    <w:multiLevelType w:val="hybridMultilevel"/>
    <w:tmpl w:val="60C61A5E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8FB1D9B"/>
    <w:multiLevelType w:val="hybridMultilevel"/>
    <w:tmpl w:val="08585F6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BB51C8B"/>
    <w:multiLevelType w:val="hybridMultilevel"/>
    <w:tmpl w:val="5CF8FEE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47411B8"/>
    <w:multiLevelType w:val="hybridMultilevel"/>
    <w:tmpl w:val="CE507DD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0B5F69"/>
    <w:multiLevelType w:val="hybridMultilevel"/>
    <w:tmpl w:val="2BF4AFAA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43694409"/>
    <w:multiLevelType w:val="hybridMultilevel"/>
    <w:tmpl w:val="A96E699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85E101D"/>
    <w:multiLevelType w:val="hybridMultilevel"/>
    <w:tmpl w:val="A256468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8B477C2"/>
    <w:multiLevelType w:val="hybridMultilevel"/>
    <w:tmpl w:val="21285C5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375DC8"/>
    <w:multiLevelType w:val="hybridMultilevel"/>
    <w:tmpl w:val="00B4630E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361CB3"/>
    <w:multiLevelType w:val="hybridMultilevel"/>
    <w:tmpl w:val="47D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0B32A5E"/>
    <w:multiLevelType w:val="hybridMultilevel"/>
    <w:tmpl w:val="3C2824F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86B36CA"/>
    <w:multiLevelType w:val="hybridMultilevel"/>
    <w:tmpl w:val="38F8DDC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1B77788"/>
    <w:multiLevelType w:val="hybridMultilevel"/>
    <w:tmpl w:val="FCCCCD2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62DC4EF9"/>
    <w:multiLevelType w:val="hybridMultilevel"/>
    <w:tmpl w:val="BE52E32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6E363FF"/>
    <w:multiLevelType w:val="hybridMultilevel"/>
    <w:tmpl w:val="7A245DA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68CA6C9B"/>
    <w:multiLevelType w:val="hybridMultilevel"/>
    <w:tmpl w:val="36C2203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0D41A8"/>
    <w:multiLevelType w:val="hybridMultilevel"/>
    <w:tmpl w:val="42EE0B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2975B0"/>
    <w:multiLevelType w:val="hybridMultilevel"/>
    <w:tmpl w:val="44A0165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14"/>
  </w:num>
  <w:num w:numId="6">
    <w:abstractNumId w:val="18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  <w:num w:numId="12">
    <w:abstractNumId w:val="10"/>
  </w:num>
  <w:num w:numId="13">
    <w:abstractNumId w:val="11"/>
  </w:num>
  <w:num w:numId="14">
    <w:abstractNumId w:val="12"/>
  </w:num>
  <w:num w:numId="15">
    <w:abstractNumId w:val="3"/>
  </w:num>
  <w:num w:numId="16">
    <w:abstractNumId w:val="13"/>
  </w:num>
  <w:num w:numId="17">
    <w:abstractNumId w:val="15"/>
  </w:num>
  <w:num w:numId="18">
    <w:abstractNumId w:val="6"/>
  </w:num>
  <w:num w:numId="19">
    <w:abstractNumId w:val="7"/>
  </w:num>
  <w:num w:numId="20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attachedTemplate r:id="rId1"/>
  <w:trackRevisions w:val="false"/>
  <w:defaultTabStop w:val="708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02C69"/>
    <w:rsid w:val="00022D6A"/>
    <w:rsid w:val="00024A0E"/>
    <w:rsid w:val="00053510"/>
    <w:rsid w:val="00060E21"/>
    <w:rsid w:val="00061BB9"/>
    <w:rsid w:val="00062D73"/>
    <w:rsid w:val="00074EC3"/>
    <w:rsid w:val="00075AD0"/>
    <w:rsid w:val="000B517B"/>
    <w:rsid w:val="000F037D"/>
    <w:rsid w:val="000F33F2"/>
    <w:rsid w:val="001010F6"/>
    <w:rsid w:val="00104BE4"/>
    <w:rsid w:val="0010690E"/>
    <w:rsid w:val="00107B94"/>
    <w:rsid w:val="001272FA"/>
    <w:rsid w:val="001349B3"/>
    <w:rsid w:val="00137021"/>
    <w:rsid w:val="0017707F"/>
    <w:rsid w:val="001A2037"/>
    <w:rsid w:val="001B3D16"/>
    <w:rsid w:val="001C54F0"/>
    <w:rsid w:val="001D2CFD"/>
    <w:rsid w:val="001D7C07"/>
    <w:rsid w:val="001E37F3"/>
    <w:rsid w:val="00205B0C"/>
    <w:rsid w:val="00206E6E"/>
    <w:rsid w:val="002074B2"/>
    <w:rsid w:val="0021194C"/>
    <w:rsid w:val="00213327"/>
    <w:rsid w:val="00222F95"/>
    <w:rsid w:val="00242493"/>
    <w:rsid w:val="00244A77"/>
    <w:rsid w:val="00253B40"/>
    <w:rsid w:val="00257FE2"/>
    <w:rsid w:val="00264BE9"/>
    <w:rsid w:val="00271313"/>
    <w:rsid w:val="00271FFE"/>
    <w:rsid w:val="00277A49"/>
    <w:rsid w:val="00281A3C"/>
    <w:rsid w:val="00295B93"/>
    <w:rsid w:val="002A3321"/>
    <w:rsid w:val="002C0C7F"/>
    <w:rsid w:val="002E0E72"/>
    <w:rsid w:val="002F1815"/>
    <w:rsid w:val="002F73EB"/>
    <w:rsid w:val="00307A34"/>
    <w:rsid w:val="00311E51"/>
    <w:rsid w:val="003132D8"/>
    <w:rsid w:val="00321F1D"/>
    <w:rsid w:val="0032287E"/>
    <w:rsid w:val="00322EB5"/>
    <w:rsid w:val="00342234"/>
    <w:rsid w:val="003778E8"/>
    <w:rsid w:val="003A3271"/>
    <w:rsid w:val="003A3346"/>
    <w:rsid w:val="003A60AA"/>
    <w:rsid w:val="003A6F57"/>
    <w:rsid w:val="003D5C19"/>
    <w:rsid w:val="003D67C2"/>
    <w:rsid w:val="003E3DA3"/>
    <w:rsid w:val="003F25B0"/>
    <w:rsid w:val="003F2905"/>
    <w:rsid w:val="003F3035"/>
    <w:rsid w:val="00404FF9"/>
    <w:rsid w:val="004321A9"/>
    <w:rsid w:val="00444E28"/>
    <w:rsid w:val="004506DE"/>
    <w:rsid w:val="00476B89"/>
    <w:rsid w:val="004858F2"/>
    <w:rsid w:val="00486647"/>
    <w:rsid w:val="0049094C"/>
    <w:rsid w:val="00491DD4"/>
    <w:rsid w:val="004A75AB"/>
    <w:rsid w:val="004B46F4"/>
    <w:rsid w:val="004B6F57"/>
    <w:rsid w:val="004D62C9"/>
    <w:rsid w:val="004F018A"/>
    <w:rsid w:val="00530C33"/>
    <w:rsid w:val="0056053B"/>
    <w:rsid w:val="0059005F"/>
    <w:rsid w:val="00595304"/>
    <w:rsid w:val="005A579F"/>
    <w:rsid w:val="005B03F4"/>
    <w:rsid w:val="005C1E48"/>
    <w:rsid w:val="005C27A8"/>
    <w:rsid w:val="005E2E78"/>
    <w:rsid w:val="005F3090"/>
    <w:rsid w:val="005F7641"/>
    <w:rsid w:val="006237D1"/>
    <w:rsid w:val="006436DD"/>
    <w:rsid w:val="00644481"/>
    <w:rsid w:val="00651CD5"/>
    <w:rsid w:val="006542BF"/>
    <w:rsid w:val="00661B1E"/>
    <w:rsid w:val="00661FBE"/>
    <w:rsid w:val="00666A65"/>
    <w:rsid w:val="00673D84"/>
    <w:rsid w:val="00676C89"/>
    <w:rsid w:val="00681A3E"/>
    <w:rsid w:val="006A1016"/>
    <w:rsid w:val="006A2C30"/>
    <w:rsid w:val="006D6EE8"/>
    <w:rsid w:val="006E12B8"/>
    <w:rsid w:val="006E5523"/>
    <w:rsid w:val="00703116"/>
    <w:rsid w:val="00703C25"/>
    <w:rsid w:val="00730D19"/>
    <w:rsid w:val="007351FD"/>
    <w:rsid w:val="00736E16"/>
    <w:rsid w:val="00736FE5"/>
    <w:rsid w:val="007446ED"/>
    <w:rsid w:val="00756875"/>
    <w:rsid w:val="00760DD4"/>
    <w:rsid w:val="00775BD7"/>
    <w:rsid w:val="00785A5A"/>
    <w:rsid w:val="007A0454"/>
    <w:rsid w:val="007A0FC8"/>
    <w:rsid w:val="007A51E9"/>
    <w:rsid w:val="007B704A"/>
    <w:rsid w:val="007C0756"/>
    <w:rsid w:val="007D4665"/>
    <w:rsid w:val="007D6647"/>
    <w:rsid w:val="007F402C"/>
    <w:rsid w:val="007F729D"/>
    <w:rsid w:val="00803272"/>
    <w:rsid w:val="00804ACA"/>
    <w:rsid w:val="00817CB5"/>
    <w:rsid w:val="0082487A"/>
    <w:rsid w:val="00833079"/>
    <w:rsid w:val="00833219"/>
    <w:rsid w:val="00843235"/>
    <w:rsid w:val="0084493B"/>
    <w:rsid w:val="00846404"/>
    <w:rsid w:val="008501E3"/>
    <w:rsid w:val="00853ABA"/>
    <w:rsid w:val="0086035B"/>
    <w:rsid w:val="00867722"/>
    <w:rsid w:val="008822F0"/>
    <w:rsid w:val="008A7701"/>
    <w:rsid w:val="008B08AC"/>
    <w:rsid w:val="008D6EE2"/>
    <w:rsid w:val="008E4E13"/>
    <w:rsid w:val="0090105E"/>
    <w:rsid w:val="009069C8"/>
    <w:rsid w:val="0091071B"/>
    <w:rsid w:val="00932C1E"/>
    <w:rsid w:val="00942048"/>
    <w:rsid w:val="00945334"/>
    <w:rsid w:val="0098088A"/>
    <w:rsid w:val="00983463"/>
    <w:rsid w:val="00996558"/>
    <w:rsid w:val="00997D71"/>
    <w:rsid w:val="009B3DD0"/>
    <w:rsid w:val="009C180C"/>
    <w:rsid w:val="009C4E99"/>
    <w:rsid w:val="009C7037"/>
    <w:rsid w:val="009D4BCD"/>
    <w:rsid w:val="009D7ADD"/>
    <w:rsid w:val="009E7079"/>
    <w:rsid w:val="009F2E47"/>
    <w:rsid w:val="009F6328"/>
    <w:rsid w:val="00A05CD6"/>
    <w:rsid w:val="00A22FDB"/>
    <w:rsid w:val="00A3016A"/>
    <w:rsid w:val="00A56C37"/>
    <w:rsid w:val="00AA2D45"/>
    <w:rsid w:val="00AA3246"/>
    <w:rsid w:val="00AA4DDA"/>
    <w:rsid w:val="00AA678C"/>
    <w:rsid w:val="00AA6F3D"/>
    <w:rsid w:val="00AB248D"/>
    <w:rsid w:val="00AB7561"/>
    <w:rsid w:val="00AC56D6"/>
    <w:rsid w:val="00AD462A"/>
    <w:rsid w:val="00AE50CC"/>
    <w:rsid w:val="00AE5A00"/>
    <w:rsid w:val="00AE61C1"/>
    <w:rsid w:val="00AE6B5E"/>
    <w:rsid w:val="00B00634"/>
    <w:rsid w:val="00B23639"/>
    <w:rsid w:val="00B25895"/>
    <w:rsid w:val="00B471A6"/>
    <w:rsid w:val="00B630CA"/>
    <w:rsid w:val="00B75394"/>
    <w:rsid w:val="00B9456D"/>
    <w:rsid w:val="00B94936"/>
    <w:rsid w:val="00B97AB3"/>
    <w:rsid w:val="00BF2495"/>
    <w:rsid w:val="00C0539E"/>
    <w:rsid w:val="00C07D4D"/>
    <w:rsid w:val="00C226B1"/>
    <w:rsid w:val="00C22F32"/>
    <w:rsid w:val="00C42E80"/>
    <w:rsid w:val="00C43B79"/>
    <w:rsid w:val="00C701CD"/>
    <w:rsid w:val="00C837D5"/>
    <w:rsid w:val="00C844B7"/>
    <w:rsid w:val="00C86986"/>
    <w:rsid w:val="00C9096C"/>
    <w:rsid w:val="00C96FC2"/>
    <w:rsid w:val="00CC1FBC"/>
    <w:rsid w:val="00CC648B"/>
    <w:rsid w:val="00CD2CCC"/>
    <w:rsid w:val="00CD6B67"/>
    <w:rsid w:val="00CF7A20"/>
    <w:rsid w:val="00D02C69"/>
    <w:rsid w:val="00D05837"/>
    <w:rsid w:val="00D071AD"/>
    <w:rsid w:val="00D11B76"/>
    <w:rsid w:val="00D336D6"/>
    <w:rsid w:val="00D43CEF"/>
    <w:rsid w:val="00D45630"/>
    <w:rsid w:val="00D51C6B"/>
    <w:rsid w:val="00D77046"/>
    <w:rsid w:val="00D77C07"/>
    <w:rsid w:val="00D924C6"/>
    <w:rsid w:val="00DA15E7"/>
    <w:rsid w:val="00DC2AB2"/>
    <w:rsid w:val="00DC7CDF"/>
    <w:rsid w:val="00DD3AF4"/>
    <w:rsid w:val="00DD6B2E"/>
    <w:rsid w:val="00DE0099"/>
    <w:rsid w:val="00DE3C1F"/>
    <w:rsid w:val="00E00BD1"/>
    <w:rsid w:val="00E0445F"/>
    <w:rsid w:val="00E074BD"/>
    <w:rsid w:val="00E1399E"/>
    <w:rsid w:val="00E16126"/>
    <w:rsid w:val="00E447AD"/>
    <w:rsid w:val="00E57B44"/>
    <w:rsid w:val="00E62990"/>
    <w:rsid w:val="00E70AB4"/>
    <w:rsid w:val="00E77DBA"/>
    <w:rsid w:val="00E82464"/>
    <w:rsid w:val="00E94E6B"/>
    <w:rsid w:val="00E973D4"/>
    <w:rsid w:val="00EA336D"/>
    <w:rsid w:val="00EA4434"/>
    <w:rsid w:val="00EB17D8"/>
    <w:rsid w:val="00EE3BC7"/>
    <w:rsid w:val="00EE4699"/>
    <w:rsid w:val="00EE6A91"/>
    <w:rsid w:val="00EE6ADA"/>
    <w:rsid w:val="00EE71E6"/>
    <w:rsid w:val="00EE728A"/>
    <w:rsid w:val="00EF2542"/>
    <w:rsid w:val="00F01FD7"/>
    <w:rsid w:val="00F06D1F"/>
    <w:rsid w:val="00F16AA2"/>
    <w:rsid w:val="00F401EA"/>
    <w:rsid w:val="00F60714"/>
    <w:rsid w:val="00F7036A"/>
    <w:rsid w:val="00F93D3B"/>
    <w:rsid w:val="00FC36DC"/>
    <w:rsid w:val="00FC4309"/>
    <w:rsid w:val="00FD4DB4"/>
    <w:rsid w:val="00FD69FB"/>
    <w:rsid w:val="015DD26D"/>
    <w:rsid w:val="0972D768"/>
    <w:rsid w:val="0B2E77A9"/>
    <w:rsid w:val="0F688CEC"/>
    <w:rsid w:val="12E9387D"/>
    <w:rsid w:val="1349FB17"/>
    <w:rsid w:val="178C5C39"/>
    <w:rsid w:val="23C25CE0"/>
    <w:rsid w:val="276D3848"/>
    <w:rsid w:val="2F364B28"/>
    <w:rsid w:val="3019E994"/>
    <w:rsid w:val="3632C9FA"/>
    <w:rsid w:val="3AB02B54"/>
    <w:rsid w:val="4F22B530"/>
    <w:rsid w:val="5266243A"/>
    <w:rsid w:val="579801FA"/>
    <w:rsid w:val="586EE2BD"/>
    <w:rsid w:val="5A7C347F"/>
    <w:rsid w:val="5D8CAE94"/>
    <w:rsid w:val="69C9B231"/>
    <w:rsid w:val="6B08F41C"/>
    <w:rsid w:val="76C3465D"/>
    <w:rsid w:val="78AE26D8"/>
    <w:rsid w:val="7C12DAD9"/>
    <w:rsid w:val="7F74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</o:shapelayout>
  </w:shapeDefaults>
  <w:decimalSymbol w:val=","/>
  <w:listSeparator w:val=";"/>
  <w14:docId w14:val="0B0E86AF"/>
  <w15:docId w15:val="{871683AC-E17C-420F-8952-29318C1BCDC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it-I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D43CEF"/>
    <w:rPr>
      <w:sz w:val="24"/>
      <w:szCs w:val="24"/>
      <w:lang w:eastAsia="it-IT"/>
    </w:rPr>
  </w:style>
  <w:style w:type="paragraph" w:styleId="Titolo1">
    <w:name w:val="heading 1"/>
    <w:basedOn w:val="Normale"/>
    <w:link w:val="Titolo1Carattere"/>
    <w:uiPriority w:val="9"/>
    <w:qFormat/>
    <w:rsid w:val="005900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olo4">
    <w:name w:val="heading 4"/>
    <w:basedOn w:val="Normale"/>
    <w:link w:val="Titolo4Carattere"/>
    <w:uiPriority w:val="9"/>
    <w:qFormat/>
    <w:rsid w:val="0059005F"/>
    <w:pPr>
      <w:spacing w:before="100" w:beforeAutospacing="1" w:after="100" w:afterAutospacing="1"/>
      <w:outlineLvl w:val="3"/>
    </w:pPr>
    <w:rPr>
      <w:b/>
      <w:b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246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ollegamentoipertestuale">
    <w:name w:val="Hyperlink"/>
    <w:rsid w:val="001349B3"/>
    <w:rPr>
      <w:color w:val="717175"/>
      <w:u w:val="none"/>
    </w:rPr>
  </w:style>
  <w:style w:type="paragraph" w:styleId="Intestazione">
    <w:name w:val="header"/>
    <w:basedOn w:val="Normale"/>
    <w:link w:val="IntestazioneCarattere"/>
    <w:uiPriority w:val="99"/>
    <w:unhideWhenUsed/>
    <w:rsid w:val="00242493"/>
    <w:pPr>
      <w:tabs>
        <w:tab w:val="center" w:pos="4819"/>
        <w:tab w:val="right" w:pos="9638"/>
      </w:tabs>
    </w:pPr>
  </w:style>
  <w:style w:type="character" w:styleId="IntestazioneCarattere" w:customStyle="1">
    <w:name w:val="Intestazione Carattere"/>
    <w:link w:val="Intestazione"/>
    <w:uiPriority w:val="99"/>
    <w:rsid w:val="00242493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242493"/>
    <w:pPr>
      <w:tabs>
        <w:tab w:val="center" w:pos="4819"/>
        <w:tab w:val="right" w:pos="9638"/>
      </w:tabs>
    </w:pPr>
  </w:style>
  <w:style w:type="character" w:styleId="PidipaginaCarattere" w:customStyle="1">
    <w:name w:val="Piè di pagina Carattere"/>
    <w:link w:val="Pidipagina"/>
    <w:uiPriority w:val="99"/>
    <w:rsid w:val="00242493"/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2493"/>
    <w:rPr>
      <w:rFonts w:ascii="Tahoma" w:hAnsi="Tahoma"/>
      <w:sz w:val="16"/>
      <w:szCs w:val="16"/>
    </w:rPr>
  </w:style>
  <w:style w:type="character" w:styleId="TestofumettoCarattere" w:customStyle="1">
    <w:name w:val="Testo fumetto Carattere"/>
    <w:link w:val="Testofumetto"/>
    <w:uiPriority w:val="99"/>
    <w:semiHidden/>
    <w:rsid w:val="00242493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9C7037"/>
    <w:pPr>
      <w:spacing w:before="100" w:beforeAutospacing="1" w:after="100" w:afterAutospacing="1"/>
    </w:pPr>
  </w:style>
  <w:style w:type="paragraph" w:styleId="Corpodeltesto">
    <w:name w:val="Body Text"/>
    <w:basedOn w:val="Normale"/>
    <w:link w:val="CorpodeltestoCarattere"/>
    <w:unhideWhenUsed/>
    <w:rsid w:val="008D6EE2"/>
    <w:pPr>
      <w:spacing w:before="100" w:beforeAutospacing="1" w:after="100" w:afterAutospacing="1"/>
    </w:pPr>
  </w:style>
  <w:style w:type="character" w:styleId="CorpodeltestoCarattere" w:customStyle="1">
    <w:name w:val="Corpo del testo Carattere"/>
    <w:link w:val="Corpodeltesto"/>
    <w:rsid w:val="008D6EE2"/>
    <w:rPr>
      <w:sz w:val="24"/>
      <w:szCs w:val="24"/>
    </w:rPr>
  </w:style>
  <w:style w:type="paragraph" w:styleId="Elencoacolori-Colore11" w:customStyle="1">
    <w:name w:val="Elenco a colori - Colore 11"/>
    <w:basedOn w:val="Normale"/>
    <w:uiPriority w:val="34"/>
    <w:qFormat/>
    <w:rsid w:val="00AE61C1"/>
    <w:pPr>
      <w:ind w:left="708"/>
    </w:pPr>
  </w:style>
  <w:style w:type="character" w:styleId="Titolo1Carattere" w:customStyle="1">
    <w:name w:val="Titolo 1 Carattere"/>
    <w:link w:val="Titolo1"/>
    <w:uiPriority w:val="9"/>
    <w:rsid w:val="0059005F"/>
    <w:rPr>
      <w:b/>
      <w:bCs/>
      <w:kern w:val="36"/>
      <w:sz w:val="48"/>
      <w:szCs w:val="48"/>
    </w:rPr>
  </w:style>
  <w:style w:type="character" w:styleId="Titolo4Carattere" w:customStyle="1">
    <w:name w:val="Titolo 4 Carattere"/>
    <w:link w:val="Titolo4"/>
    <w:uiPriority w:val="9"/>
    <w:rsid w:val="0059005F"/>
    <w:rPr>
      <w:b/>
      <w:bCs/>
      <w:sz w:val="24"/>
      <w:szCs w:val="24"/>
    </w:rPr>
  </w:style>
  <w:style w:type="character" w:styleId="apple-converted-space" w:customStyle="1">
    <w:name w:val="apple-converted-space"/>
    <w:basedOn w:val="Carpredefinitoparagrafo"/>
    <w:rsid w:val="0059005F"/>
  </w:style>
  <w:style w:type="paragraph" w:styleId="blocco1" w:customStyle="1">
    <w:name w:val="blocco1"/>
    <w:basedOn w:val="Normale"/>
    <w:rsid w:val="0059005F"/>
    <w:pPr>
      <w:spacing w:before="100" w:beforeAutospacing="1" w:after="100" w:afterAutospacing="1"/>
    </w:pPr>
  </w:style>
  <w:style w:type="character" w:styleId="Enfasigrassetto">
    <w:name w:val="Strong"/>
    <w:uiPriority w:val="22"/>
    <w:qFormat/>
    <w:rsid w:val="0059005F"/>
    <w:rPr>
      <w:b/>
      <w:bCs/>
    </w:rPr>
  </w:style>
  <w:style w:type="character" w:styleId="Enfasicorsivo">
    <w:name w:val="Emphasis"/>
    <w:uiPriority w:val="20"/>
    <w:qFormat/>
    <w:rsid w:val="0059005F"/>
    <w:rPr>
      <w:i/>
      <w:iCs/>
    </w:rPr>
  </w:style>
  <w:style w:type="paragraph" w:styleId="sommario" w:customStyle="1">
    <w:name w:val="sommario"/>
    <w:basedOn w:val="Normale"/>
    <w:rsid w:val="0059005F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59"/>
    <w:rsid w:val="00AA324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-Roboto" w:customStyle="1">
    <w:name w:val="testo - Roboto"/>
    <w:basedOn w:val="Normale"/>
    <w:qFormat/>
    <w:rsid w:val="00C96FC2"/>
    <w:pPr>
      <w:spacing w:before="60" w:after="60"/>
      <w:ind w:firstLine="57"/>
      <w:jc w:val="both"/>
    </w:pPr>
    <w:rPr>
      <w:rFonts w:ascii="Roboto Light" w:hAnsi="Roboto Light"/>
      <w:color w:val="000000"/>
      <w:sz w:val="22"/>
      <w:szCs w:val="22"/>
    </w:rPr>
  </w:style>
  <w:style w:type="paragraph" w:styleId="titolo-Roboto" w:customStyle="1">
    <w:name w:val="titolo - Roboto"/>
    <w:basedOn w:val="Normale"/>
    <w:qFormat/>
    <w:rsid w:val="00444E28"/>
    <w:pPr>
      <w:spacing w:before="120" w:after="60"/>
    </w:pPr>
    <w:rPr>
      <w:rFonts w:ascii="Roboto Bold" w:hAnsi="Roboto Bold" w:cs="Aparajita"/>
      <w:color w:val="FF0000"/>
      <w:sz w:val="28"/>
      <w:szCs w:val="32"/>
    </w:rPr>
  </w:style>
  <w:style w:type="character" w:styleId="UnresolvedMention" w:customStyle="1">
    <w:name w:val="Unresolved Mention"/>
    <w:uiPriority w:val="99"/>
    <w:semiHidden/>
    <w:unhideWhenUsed/>
    <w:rsid w:val="00DE0099"/>
    <w:rPr>
      <w:color w:val="605E5C"/>
      <w:shd w:val="clear" w:color="auto" w:fill="E1DFDD"/>
    </w:rPr>
  </w:style>
  <w:style w:type="character" w:styleId="Collegamentovisitato">
    <w:name w:val="FollowedHyperlink"/>
    <w:uiPriority w:val="99"/>
    <w:semiHidden/>
    <w:unhideWhenUsed/>
    <w:rsid w:val="00595304"/>
    <w:rPr>
      <w:color w:val="954F72"/>
      <w:u w:val="single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E82464"/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Titoloattestato1" w:customStyle="1">
    <w:name w:val="Titolo attestato 1"/>
    <w:basedOn w:val="Titolo1"/>
    <w:rsid w:val="00E82464"/>
    <w:pPr>
      <w:keepNext/>
      <w:keepLines/>
      <w:tabs>
        <w:tab w:val="left" w:pos="3129"/>
      </w:tabs>
      <w:spacing w:before="120" w:beforeAutospacing="0" w:after="120" w:afterAutospacing="0" w:line="276" w:lineRule="auto"/>
      <w:jc w:val="center"/>
    </w:pPr>
    <w:rPr>
      <w:b w:val="0"/>
      <w:iCs/>
      <w:smallCaps/>
      <w:color w:val="000000"/>
      <w:spacing w:val="8"/>
      <w:kern w:val="0"/>
      <w:sz w:val="40"/>
      <w:szCs w:val="20"/>
      <w:lang w:eastAsia="en-US"/>
    </w:rPr>
  </w:style>
  <w:style w:type="paragraph" w:styleId="Titoloattestato2" w:customStyle="1">
    <w:name w:val="Titolo attestato 2"/>
    <w:basedOn w:val="Titolo1"/>
    <w:rsid w:val="00E82464"/>
    <w:pPr>
      <w:keepNext/>
      <w:keepLines/>
      <w:tabs>
        <w:tab w:val="left" w:pos="3129"/>
      </w:tabs>
      <w:spacing w:before="120" w:beforeAutospacing="0" w:after="120" w:afterAutospacing="0" w:line="276" w:lineRule="auto"/>
      <w:jc w:val="center"/>
    </w:pPr>
    <w:rPr>
      <w:bCs w:val="0"/>
      <w:iCs/>
      <w:smallCaps/>
      <w:color w:val="000000"/>
      <w:spacing w:val="8"/>
      <w:kern w:val="0"/>
      <w:sz w:val="44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istituto-internazionale-edoardo-agnelli/" TargetMode="External"/><Relationship Id="rId2" Type="http://schemas.openxmlformats.org/officeDocument/2006/relationships/hyperlink" Target="https://www.youtube.com/user/IstitutoAgnelliTube" TargetMode="External"/><Relationship Id="rId1" Type="http://schemas.openxmlformats.org/officeDocument/2006/relationships/hyperlink" Target="https://www.facebook.com/Istituto-Agnelli-Torino-276188279058346/timeline/" TargetMode="External"/><Relationship Id="rId4" Type="http://schemas.openxmlformats.org/officeDocument/2006/relationships/hyperlink" Target="https://www.instagram.com/istitutoagnell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hivio\carta%20intestata\intestata_diretto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AD096F-8570-4906-8BB8-29053C369BA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intestata_direttore.dotx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silvia.paladini</dc:creator>
  <lastModifiedBy>Espedito Mancuso</lastModifiedBy>
  <revision>3</revision>
  <lastPrinted>2021-02-11T16:47:00.0000000Z</lastPrinted>
  <dcterms:created xsi:type="dcterms:W3CDTF">2024-11-04T14:08:00.0000000Z</dcterms:created>
  <dcterms:modified xsi:type="dcterms:W3CDTF">2024-11-06T10:02:54.8208885Z</dcterms:modified>
</coreProperties>
</file>