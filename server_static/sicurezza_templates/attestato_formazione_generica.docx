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7849" w14:textId="77777777" w:rsidR="00404FF9" w:rsidRPr="00404FF9" w:rsidRDefault="00404FF9" w:rsidP="00404FF9"/>
    <w:p w14:paraId="45F04A9B" w14:textId="77777777" w:rsidR="00404FF9" w:rsidRPr="00404FF9" w:rsidRDefault="00404FF9" w:rsidP="00404FF9"/>
    <w:p w14:paraId="2E6AFE17" w14:textId="77777777" w:rsidR="000F037D" w:rsidRPr="000F037D" w:rsidRDefault="000F037D" w:rsidP="000F037D">
      <w:pPr>
        <w:spacing w:line="360" w:lineRule="auto"/>
        <w:jc w:val="center"/>
        <w:rPr>
          <w:rFonts w:ascii="Garamond" w:hAnsi="Garamond"/>
          <w:sz w:val="48"/>
          <w:szCs w:val="48"/>
        </w:rPr>
      </w:pPr>
      <w:r w:rsidRPr="005B3360">
        <w:rPr>
          <w:rFonts w:ascii="Garamond" w:hAnsi="Garamond"/>
          <w:sz w:val="48"/>
          <w:szCs w:val="48"/>
        </w:rPr>
        <w:t>ATTESTATO DI PARTECIPAZIONE</w:t>
      </w:r>
    </w:p>
    <w:p w14:paraId="59A293C4" w14:textId="77777777" w:rsidR="000F037D" w:rsidRDefault="000F037D" w:rsidP="00061BB9">
      <w:pPr>
        <w:spacing w:line="360" w:lineRule="auto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Si certifica che </w:t>
      </w:r>
      <w:r w:rsidR="00D05837">
        <w:rPr>
          <w:rFonts w:ascii="Garamond" w:hAnsi="Garamond"/>
        </w:rPr>
        <w:t>lo studente</w:t>
      </w:r>
      <w:r>
        <w:rPr>
          <w:rFonts w:ascii="Garamond" w:hAnsi="Garamond"/>
        </w:rPr>
        <w:t xml:space="preserve"> </w:t>
      </w:r>
    </w:p>
    <w:p w14:paraId="4D0BB71F" w14:textId="77777777" w:rsidR="000F037D" w:rsidRPr="00061BB9" w:rsidRDefault="004C798A" w:rsidP="00061BB9">
      <w:pPr>
        <w:spacing w:line="360" w:lineRule="auto"/>
        <w:jc w:val="center"/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>{nome}</w:t>
      </w:r>
      <w:r w:rsidR="008D1015">
        <w:rPr>
          <w:rFonts w:ascii="Garamond" w:hAnsi="Garamond"/>
          <w:b/>
          <w:sz w:val="48"/>
          <w:szCs w:val="48"/>
        </w:rPr>
        <w:t xml:space="preserve"> </w:t>
      </w:r>
      <w:r>
        <w:rPr>
          <w:rFonts w:ascii="Garamond" w:hAnsi="Garamond"/>
          <w:b/>
          <w:sz w:val="48"/>
          <w:szCs w:val="48"/>
        </w:rPr>
        <w:t>{cognome}</w:t>
      </w:r>
    </w:p>
    <w:p w14:paraId="557CEFD6" w14:textId="77777777" w:rsidR="00AA4DDA" w:rsidRPr="00AA4DDA" w:rsidRDefault="000F037D" w:rsidP="00AA4DDA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Garamond" w:hAnsi="Garamond"/>
        </w:rPr>
        <w:t>d</w:t>
      </w:r>
      <w:r w:rsidRPr="005872F5">
        <w:rPr>
          <w:rFonts w:ascii="Garamond" w:hAnsi="Garamond"/>
        </w:rPr>
        <w:t>ella classe</w:t>
      </w:r>
      <w:r w:rsidR="004C798A">
        <w:rPr>
          <w:rFonts w:ascii="Garamond" w:hAnsi="Garamond"/>
        </w:rPr>
        <w:t xml:space="preserve"> {classe} </w:t>
      </w:r>
      <w:r>
        <w:rPr>
          <w:rFonts w:ascii="Garamond" w:hAnsi="Garamond"/>
        </w:rPr>
        <w:t>sez.</w:t>
      </w:r>
      <w:r w:rsidR="004C798A">
        <w:rPr>
          <w:rFonts w:ascii="Garamond" w:hAnsi="Garamond"/>
        </w:rPr>
        <w:t xml:space="preserve"> {sezione}</w:t>
      </w:r>
      <w:r w:rsidR="00061BB9">
        <w:rPr>
          <w:rFonts w:ascii="Garamond" w:hAnsi="Garamond"/>
        </w:rPr>
        <w:t xml:space="preserve"> </w:t>
      </w:r>
      <w:r w:rsidR="00D05837">
        <w:rPr>
          <w:rFonts w:ascii="Garamond" w:hAnsi="Garamond"/>
        </w:rPr>
        <w:t>nato</w:t>
      </w:r>
      <w:r w:rsidR="007F729D">
        <w:rPr>
          <w:rFonts w:ascii="Garamond" w:hAnsi="Garamond"/>
        </w:rPr>
        <w:t xml:space="preserve"> il</w:t>
      </w:r>
      <w:r w:rsidR="004C798A">
        <w:rPr>
          <w:rFonts w:ascii="Garamond" w:hAnsi="Garamond"/>
        </w:rPr>
        <w:t xml:space="preserve"> {natoIl}</w:t>
      </w:r>
      <w:r w:rsidR="007F729D">
        <w:rPr>
          <w:rFonts w:ascii="Garamond" w:hAnsi="Garamond"/>
        </w:rPr>
        <w:t xml:space="preserve"> </w:t>
      </w:r>
      <w:r w:rsidR="00AA4DDA">
        <w:rPr>
          <w:rFonts w:ascii="Garamond" w:hAnsi="Garamond"/>
        </w:rPr>
        <w:t>a</w:t>
      </w:r>
      <w:r w:rsidR="004C798A">
        <w:rPr>
          <w:rFonts w:ascii="Garamond" w:hAnsi="Garamond"/>
        </w:rPr>
        <w:t xml:space="preserve"> {natoA}</w:t>
      </w:r>
      <w:r w:rsidR="00060E21">
        <w:rPr>
          <w:rFonts w:ascii="Garamond" w:hAnsi="Garamond"/>
        </w:rPr>
        <w:t xml:space="preserve"> </w:t>
      </w:r>
      <w:r w:rsidR="004C798A">
        <w:rPr>
          <w:rFonts w:ascii="Garamond" w:hAnsi="Garamond"/>
        </w:rPr>
        <w:t>{codiceF}</w:t>
      </w:r>
    </w:p>
    <w:p w14:paraId="3509BAD6" w14:textId="77777777" w:rsidR="007F729D" w:rsidRPr="007F729D" w:rsidRDefault="007F729D" w:rsidP="007F729D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1517244" w14:textId="77777777" w:rsidR="000F037D" w:rsidRPr="005872F5" w:rsidRDefault="000F037D" w:rsidP="007F729D">
      <w:pPr>
        <w:spacing w:line="360" w:lineRule="auto"/>
        <w:rPr>
          <w:rFonts w:ascii="Garamond" w:hAnsi="Garamond"/>
        </w:rPr>
      </w:pPr>
    </w:p>
    <w:p w14:paraId="3C998254" w14:textId="77777777"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  <w:r w:rsidRPr="005872F5">
        <w:rPr>
          <w:rFonts w:ascii="Garamond" w:hAnsi="Garamond"/>
        </w:rPr>
        <w:t>ha partecipato al corso di</w:t>
      </w:r>
    </w:p>
    <w:p w14:paraId="6829B25F" w14:textId="77777777" w:rsidR="000F037D" w:rsidRDefault="000F037D" w:rsidP="000F037D">
      <w:pPr>
        <w:spacing w:line="360" w:lineRule="auto"/>
        <w:ind w:left="-142" w:right="-142"/>
        <w:jc w:val="center"/>
        <w:rPr>
          <w:rFonts w:ascii="Garamond" w:hAnsi="Garamond"/>
        </w:rPr>
      </w:pPr>
    </w:p>
    <w:p w14:paraId="22ACC8E5" w14:textId="77777777" w:rsidR="000F037D" w:rsidRPr="006854DB" w:rsidRDefault="000F037D" w:rsidP="00FC4309">
      <w:pPr>
        <w:spacing w:line="360" w:lineRule="auto"/>
        <w:ind w:right="141"/>
        <w:jc w:val="center"/>
        <w:rPr>
          <w:rFonts w:ascii="Garamond" w:hAnsi="Garamond"/>
          <w:b/>
          <w:sz w:val="40"/>
          <w:szCs w:val="40"/>
        </w:rPr>
      </w:pPr>
      <w:r w:rsidRPr="00E34DD8">
        <w:rPr>
          <w:rFonts w:ascii="Garamond" w:hAnsi="Garamond"/>
          <w:b/>
          <w:sz w:val="40"/>
          <w:szCs w:val="40"/>
        </w:rPr>
        <w:fldChar w:fldCharType="begin"/>
      </w:r>
      <w:r w:rsidRPr="00E34DD8">
        <w:rPr>
          <w:rFonts w:ascii="Garamond" w:hAnsi="Garamond"/>
          <w:b/>
          <w:sz w:val="40"/>
          <w:szCs w:val="40"/>
        </w:rPr>
        <w:instrText xml:space="preserve"> MERGEFIELD Sicurezza_generica </w:instrText>
      </w:r>
      <w:r w:rsidRPr="00E34DD8">
        <w:rPr>
          <w:rFonts w:ascii="Garamond" w:hAnsi="Garamond"/>
          <w:b/>
          <w:sz w:val="40"/>
          <w:szCs w:val="40"/>
        </w:rPr>
        <w:fldChar w:fldCharType="separate"/>
      </w:r>
      <w:r w:rsidRPr="0078086D">
        <w:rPr>
          <w:rFonts w:ascii="Garamond" w:hAnsi="Garamond"/>
          <w:b/>
          <w:noProof/>
          <w:sz w:val="40"/>
          <w:szCs w:val="40"/>
        </w:rPr>
        <w:t>Formazione sulla sicurezza generica in ambiente di lavoro</w:t>
      </w:r>
      <w:r w:rsidRPr="00E34DD8">
        <w:rPr>
          <w:rFonts w:ascii="Garamond" w:hAnsi="Garamond"/>
          <w:b/>
          <w:sz w:val="40"/>
          <w:szCs w:val="40"/>
        </w:rPr>
        <w:fldChar w:fldCharType="end"/>
      </w:r>
    </w:p>
    <w:p w14:paraId="59A3BF9F" w14:textId="06D4C6D0" w:rsidR="000F037D" w:rsidRDefault="000F037D" w:rsidP="00061BB9">
      <w:pPr>
        <w:spacing w:line="360" w:lineRule="auto"/>
        <w:ind w:right="-567"/>
        <w:jc w:val="center"/>
        <w:rPr>
          <w:rFonts w:ascii="Garamond" w:hAnsi="Garamond" w:cs="Arial"/>
          <w:sz w:val="22"/>
          <w:szCs w:val="22"/>
        </w:rPr>
      </w:pPr>
      <w:r>
        <w:rPr>
          <w:rFonts w:ascii="Garamond" w:hAnsi="Garamond"/>
        </w:rPr>
        <w:t>superando il test scritto di verifica in data</w:t>
      </w:r>
      <w:r w:rsidR="00FE67F9">
        <w:rPr>
          <w:rFonts w:ascii="Garamond" w:hAnsi="Garamond"/>
        </w:rPr>
        <w:t xml:space="preserve"> {today}</w:t>
      </w:r>
      <w:r>
        <w:rPr>
          <w:rFonts w:ascii="Garamond" w:hAnsi="Garamond"/>
        </w:rPr>
        <w:t xml:space="preserve"> (durata corso 4 ore)</w:t>
      </w:r>
    </w:p>
    <w:p w14:paraId="79FB2D12" w14:textId="77777777" w:rsidR="000F037D" w:rsidRDefault="000F037D" w:rsidP="000F037D">
      <w:pPr>
        <w:rPr>
          <w:rFonts w:ascii="Garamond" w:hAnsi="Garamond" w:cs="Arial"/>
          <w:sz w:val="10"/>
          <w:szCs w:val="10"/>
        </w:rPr>
      </w:pPr>
    </w:p>
    <w:p w14:paraId="33FD0479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</w:p>
    <w:p w14:paraId="0CA17665" w14:textId="77777777" w:rsidR="000F037D" w:rsidRDefault="000F037D" w:rsidP="00061BB9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Nel corso vengono analizzati i concetti generali in tema di prevenzione e sicurezza sul lavoro, in particolare:</w:t>
      </w:r>
    </w:p>
    <w:p w14:paraId="2947AB67" w14:textId="77777777" w:rsidR="000F037D" w:rsidRDefault="000F037D" w:rsidP="00736FE5">
      <w:pPr>
        <w:ind w:right="-567"/>
        <w:rPr>
          <w:rFonts w:ascii="Garamond" w:hAnsi="Garamond" w:cs="Arial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529"/>
      </w:tblGrid>
      <w:tr w:rsidR="000F037D" w14:paraId="2AE5B0B8" w14:textId="77777777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566D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rischio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5C6E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Diritti, doveri e sanzioni per i vari soggetti aziendali</w:t>
            </w:r>
          </w:p>
        </w:tc>
      </w:tr>
      <w:tr w:rsidR="000F037D" w14:paraId="1411BE60" w14:textId="77777777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44A1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danno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C0C3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Il rappresentante della sicurezza</w:t>
            </w:r>
          </w:p>
        </w:tc>
      </w:tr>
      <w:tr w:rsidR="000F037D" w14:paraId="76BF620C" w14:textId="77777777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31EF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prevenzione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5520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Organi di vigilanza, controllo e assistenza</w:t>
            </w:r>
          </w:p>
        </w:tc>
      </w:tr>
      <w:tr w:rsidR="000F037D" w14:paraId="6E2C9161" w14:textId="77777777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153C2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Concetto di protezione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F472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/>
                <w:lang w:eastAsia="en-US"/>
              </w:rPr>
              <w:t>Controllo e assistenza</w:t>
            </w:r>
          </w:p>
        </w:tc>
      </w:tr>
      <w:tr w:rsidR="000F037D" w14:paraId="6838EEAB" w14:textId="77777777" w:rsidTr="009D4BCD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1985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Organizzazione della prevenzione aziendale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D0B8" w14:textId="77777777" w:rsidR="000F037D" w:rsidRPr="000F037D" w:rsidRDefault="000F037D" w:rsidP="000F037D">
            <w:pPr>
              <w:spacing w:before="100" w:beforeAutospacing="1" w:after="100" w:afterAutospacing="1"/>
              <w:rPr>
                <w:rFonts w:ascii="Garamond" w:hAnsi="Garamond" w:cs="Arial"/>
                <w:lang w:eastAsia="en-US"/>
              </w:rPr>
            </w:pPr>
            <w:r w:rsidRPr="000F037D">
              <w:rPr>
                <w:rFonts w:ascii="Garamond" w:hAnsi="Garamond" w:cs="Arial"/>
                <w:lang w:eastAsia="en-US"/>
              </w:rPr>
              <w:t>Sanzioni</w:t>
            </w:r>
          </w:p>
        </w:tc>
      </w:tr>
    </w:tbl>
    <w:p w14:paraId="6B290F6D" w14:textId="77777777" w:rsidR="000F037D" w:rsidRDefault="000F037D" w:rsidP="000F037D">
      <w:pPr>
        <w:rPr>
          <w:rFonts w:ascii="Garamond" w:hAnsi="Garamond" w:cs="Arial"/>
        </w:rPr>
      </w:pPr>
    </w:p>
    <w:p w14:paraId="2141CBB9" w14:textId="77777777" w:rsidR="000F037D" w:rsidRDefault="000F037D" w:rsidP="000F037D">
      <w:pPr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</w:rPr>
        <w:t>tenendo conto, nella declinazione dei contenuti, delle differenze di genere, di età, di provenienza e lingua e della specifica tipologia contrattuale utilizzata per la prestazione di lavoro.</w:t>
      </w:r>
    </w:p>
    <w:p w14:paraId="74314D3F" w14:textId="77777777" w:rsidR="000F037D" w:rsidRDefault="000F037D" w:rsidP="000F037D">
      <w:pPr>
        <w:rPr>
          <w:rFonts w:ascii="Garamond" w:hAnsi="Garamond" w:cs="Arial"/>
          <w:sz w:val="16"/>
          <w:szCs w:val="16"/>
        </w:rPr>
      </w:pPr>
    </w:p>
    <w:p w14:paraId="226D704F" w14:textId="77777777" w:rsidR="001010F6" w:rsidRDefault="001010F6" w:rsidP="000F037D">
      <w:pPr>
        <w:rPr>
          <w:rFonts w:ascii="Garamond" w:hAnsi="Garamond" w:cs="Arial"/>
        </w:rPr>
      </w:pPr>
    </w:p>
    <w:p w14:paraId="5B7A5B71" w14:textId="77777777" w:rsidR="000F037D" w:rsidRDefault="000F037D" w:rsidP="000F037D">
      <w:pPr>
        <w:rPr>
          <w:rFonts w:ascii="Garamond" w:hAnsi="Garamond" w:cs="Arial"/>
        </w:rPr>
      </w:pPr>
      <w:r>
        <w:rPr>
          <w:rFonts w:ascii="Garamond" w:hAnsi="Garamond" w:cs="Arial"/>
        </w:rPr>
        <w:t>Formatore: Prof. Marco Gamba</w:t>
      </w:r>
    </w:p>
    <w:p w14:paraId="0012E89A" w14:textId="77777777" w:rsidR="000F037D" w:rsidRDefault="000F037D" w:rsidP="000F037D">
      <w:pPr>
        <w:rPr>
          <w:rFonts w:ascii="Garamond" w:hAnsi="Garamond" w:cs="Arial"/>
          <w:sz w:val="16"/>
          <w:szCs w:val="16"/>
        </w:rPr>
      </w:pPr>
    </w:p>
    <w:p w14:paraId="70721AA8" w14:textId="77777777" w:rsidR="000F037D" w:rsidRDefault="000F037D" w:rsidP="000F037D">
      <w:pPr>
        <w:jc w:val="right"/>
        <w:rPr>
          <w:rFonts w:ascii="Garamond" w:hAnsi="Garamond" w:cs="Arial"/>
        </w:rPr>
      </w:pPr>
    </w:p>
    <w:p w14:paraId="6475A082" w14:textId="77777777" w:rsidR="00FC4309" w:rsidRDefault="00FC4309" w:rsidP="000F037D">
      <w:pPr>
        <w:jc w:val="right"/>
        <w:rPr>
          <w:rFonts w:ascii="Garamond" w:hAnsi="Garamond" w:cs="Arial"/>
        </w:rPr>
      </w:pPr>
    </w:p>
    <w:p w14:paraId="0F9B7E0F" w14:textId="77777777" w:rsidR="000F037D" w:rsidRDefault="000F037D" w:rsidP="000F037D">
      <w:pPr>
        <w:jc w:val="right"/>
        <w:rPr>
          <w:rFonts w:ascii="Garamond" w:hAnsi="Garamond" w:cs="Arial"/>
        </w:rPr>
      </w:pPr>
    </w:p>
    <w:p w14:paraId="5B3FCF54" w14:textId="3ECCFD80" w:rsidR="000F037D" w:rsidRDefault="00FB6325" w:rsidP="00736FE5">
      <w:pPr>
        <w:ind w:left="4956" w:firstLine="708"/>
        <w:rPr>
          <w:rFonts w:ascii="Garamond" w:hAnsi="Garamond" w:cs="Arial"/>
        </w:rPr>
      </w:pPr>
      <w:r>
        <w:rPr>
          <w:rFonts w:ascii="Garamond" w:hAnsi="Garamond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AC4666" wp14:editId="25156D74">
                <wp:simplePos x="0" y="0"/>
                <wp:positionH relativeFrom="column">
                  <wp:posOffset>687705</wp:posOffset>
                </wp:positionH>
                <wp:positionV relativeFrom="paragraph">
                  <wp:posOffset>88900</wp:posOffset>
                </wp:positionV>
                <wp:extent cx="883920" cy="883920"/>
                <wp:effectExtent l="13335" t="13335" r="7620" b="7620"/>
                <wp:wrapNone/>
                <wp:docPr id="2" name="Ova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920" cy="8839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8A040" id="Ovale 2" o:spid="_x0000_s1026" style="position:absolute;margin-left:54.15pt;margin-top:7pt;width:69.6pt;height:69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" strokeweight=".25pt"/>
            </w:pict>
          </mc:Fallback>
        </mc:AlternateContent>
      </w:r>
      <w:r w:rsidR="00736FE5">
        <w:rPr>
          <w:rFonts w:ascii="Garamond" w:hAnsi="Garamond" w:cs="Arial"/>
        </w:rPr>
        <w:t xml:space="preserve">               </w:t>
      </w:r>
      <w:r w:rsidR="00736FE5">
        <w:rPr>
          <w:rFonts w:ascii="Garamond" w:hAnsi="Garamond" w:cs="Arial"/>
        </w:rPr>
        <w:tab/>
        <w:t xml:space="preserve">  </w:t>
      </w:r>
      <w:r w:rsidR="000F037D">
        <w:rPr>
          <w:rFonts w:ascii="Garamond" w:hAnsi="Garamond" w:cs="Arial"/>
        </w:rPr>
        <w:t xml:space="preserve">Torino, </w:t>
      </w:r>
      <w:r w:rsidR="0082730F">
        <w:rPr>
          <w:rFonts w:ascii="Garamond" w:hAnsi="Garamond" w:cs="Arial"/>
        </w:rPr>
        <w:t>{today}</w:t>
      </w:r>
    </w:p>
    <w:p w14:paraId="3A01A71A" w14:textId="77777777" w:rsidR="000F037D" w:rsidRPr="00DD6145" w:rsidRDefault="000F037D" w:rsidP="000F037D">
      <w:pPr>
        <w:jc w:val="right"/>
        <w:rPr>
          <w:rFonts w:ascii="Garamond" w:hAnsi="Garamond" w:cs="Arial"/>
          <w:sz w:val="16"/>
          <w:szCs w:val="16"/>
        </w:rPr>
      </w:pPr>
    </w:p>
    <w:p w14:paraId="6C746543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14:paraId="485DACDB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</w:p>
    <w:p w14:paraId="4CBD2E97" w14:textId="77777777" w:rsidR="000F037D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</w:p>
    <w:p w14:paraId="10B13951" w14:textId="77777777" w:rsidR="000F037D" w:rsidRDefault="000F037D" w:rsidP="00736FE5">
      <w:pPr>
        <w:ind w:left="4248" w:firstLine="708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……….……….……………………………………...</w:t>
      </w:r>
    </w:p>
    <w:p w14:paraId="79F07F76" w14:textId="77777777" w:rsidR="000F037D" w:rsidRPr="00DD6145" w:rsidRDefault="000F037D" w:rsidP="000F037D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ab/>
      </w:r>
      <w:r w:rsidR="00736FE5">
        <w:rPr>
          <w:rFonts w:ascii="Garamond" w:hAnsi="Garamond" w:cs="Arial"/>
          <w:sz w:val="22"/>
          <w:szCs w:val="22"/>
        </w:rPr>
        <w:tab/>
      </w:r>
      <w:r>
        <w:rPr>
          <w:rFonts w:ascii="Garamond" w:hAnsi="Garamond" w:cs="Arial"/>
          <w:sz w:val="22"/>
          <w:szCs w:val="22"/>
        </w:rPr>
        <w:t>Firma</w:t>
      </w:r>
    </w:p>
    <w:p w14:paraId="1A56C40F" w14:textId="77777777" w:rsidR="00404FF9" w:rsidRPr="00404FF9" w:rsidRDefault="00404FF9" w:rsidP="00404FF9"/>
    <w:sectPr w:rsidR="00404FF9" w:rsidRPr="00404FF9" w:rsidSect="00FC4309">
      <w:headerReference w:type="default" r:id="rId8"/>
      <w:footerReference w:type="even" r:id="rId9"/>
      <w:footerReference w:type="default" r:id="rId10"/>
      <w:pgSz w:w="11906" w:h="16838"/>
      <w:pgMar w:top="1955" w:right="849" w:bottom="816" w:left="993" w:header="709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D80E" w14:textId="77777777" w:rsidR="001A6222" w:rsidRDefault="001A6222" w:rsidP="00242493">
      <w:r>
        <w:separator/>
      </w:r>
    </w:p>
  </w:endnote>
  <w:endnote w:type="continuationSeparator" w:id="0">
    <w:p w14:paraId="37223975" w14:textId="77777777" w:rsidR="001A6222" w:rsidRDefault="001A6222" w:rsidP="00242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Nirmala UI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74B0" w14:textId="77777777" w:rsidR="00B25895" w:rsidRDefault="00B25895" w:rsidP="00B25895">
    <w:pPr>
      <w:pStyle w:val="Pidipagina"/>
      <w:spacing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AE51" w14:textId="77777777" w:rsidR="00D11B76" w:rsidRDefault="00661FBE" w:rsidP="00DE0099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w14:paraId="35152135" w14:textId="77777777"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w14:paraId="06A7C88C" w14:textId="77777777" w:rsidR="00D11B76" w:rsidRPr="00645170" w:rsidRDefault="00D11B76" w:rsidP="00D11B76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w14:paraId="6DC5519D" w14:textId="77777777" w:rsidR="00DE0099" w:rsidRPr="00FB4A08" w:rsidRDefault="00DE0099" w:rsidP="00DE0099">
    <w:pPr>
      <w:rPr>
        <w:rFonts w:ascii="Arial" w:hAnsi="Arial" w:cs="Arial"/>
        <w:color w:val="717175"/>
        <w:sz w:val="4"/>
        <w:szCs w:val="20"/>
      </w:rPr>
    </w:pPr>
  </w:p>
  <w:p w14:paraId="45D8DB10" w14:textId="77777777" w:rsidR="00DE0099" w:rsidRPr="008A3D01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="00DE0099" w:rsidRPr="008A3D01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="00DE0099" w:rsidRPr="008A3D01">
      <w:rPr>
        <w:rFonts w:ascii="Arial" w:hAnsi="Arial" w:cs="Arial"/>
        <w:color w:val="717175"/>
        <w:sz w:val="15"/>
        <w:szCs w:val="20"/>
      </w:rPr>
      <w:t>10135 Torino</w:t>
    </w:r>
  </w:p>
  <w:p w14:paraId="2B58C55D" w14:textId="77777777" w:rsidR="00595304" w:rsidRDefault="00DE0099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="00595304" w:rsidRPr="00C43B79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="00D071AD" w:rsidRPr="00D071AD">
      <w:rPr>
        <w:rFonts w:ascii="Arial" w:hAnsi="Arial" w:cs="Arial"/>
        <w:color w:val="717175"/>
        <w:sz w:val="15"/>
        <w:szCs w:val="20"/>
      </w:rPr>
      <w:t>: segreteria@istitutoagnelli.it</w:t>
    </w:r>
    <w:r w:rsidR="00CF7A20" w:rsidRPr="00D071AD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r:id="rId1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2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3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r:id="rId4" w:history="1">
      <w:r w:rsidR="00817CB5" w:rsidRPr="001F0E0D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w14:paraId="07983E61" w14:textId="77777777" w:rsidR="00DE0099" w:rsidRDefault="00661FBE" w:rsidP="00DE0099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817CB5" w:rsidRPr="00FB4A08">
      <w:rPr>
        <w:rFonts w:ascii="Arial" w:hAnsi="Arial" w:cs="Arial"/>
        <w:b/>
        <w:color w:val="B0322F"/>
        <w:sz w:val="18"/>
        <w:szCs w:val="22"/>
      </w:rPr>
      <w:t>agnelli.it</w:t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 w:rsidR="00817CB5" w:rsidRPr="00FB4A08">
      <w:rPr>
        <w:rFonts w:ascii="Arial" w:hAnsi="Arial" w:cs="Arial"/>
        <w:b/>
        <w:color w:val="B0322F"/>
        <w:sz w:val="18"/>
        <w:szCs w:val="22"/>
      </w:rPr>
      <w:softHyphen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w14:paraId="769DCE8D" w14:textId="77777777" w:rsidR="00DE0099" w:rsidRPr="00FB4A08" w:rsidRDefault="00DE0099" w:rsidP="00DE0099">
    <w:pPr>
      <w:rPr>
        <w:rFonts w:ascii="Arial" w:hAnsi="Arial" w:cs="Arial"/>
        <w:b/>
        <w:color w:val="B0322F"/>
        <w:sz w:val="4"/>
        <w:szCs w:val="22"/>
      </w:rPr>
    </w:pPr>
  </w:p>
  <w:p w14:paraId="1F09E3B9" w14:textId="77777777" w:rsidR="00C844B7" w:rsidRPr="00DE0099" w:rsidRDefault="00C844B7" w:rsidP="00DE00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2795" w14:textId="77777777" w:rsidR="001A6222" w:rsidRDefault="001A6222" w:rsidP="00242493">
      <w:r>
        <w:separator/>
      </w:r>
    </w:p>
  </w:footnote>
  <w:footnote w:type="continuationSeparator" w:id="0">
    <w:p w14:paraId="789A9B8A" w14:textId="77777777" w:rsidR="001A6222" w:rsidRDefault="001A6222" w:rsidP="00242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EE5C" w14:textId="77777777" w:rsidR="004D62C9" w:rsidRPr="00DE0099" w:rsidRDefault="00FB6325" w:rsidP="00404FF9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21CD366" wp14:editId="06E6E7A5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678" y="2017"/>
              <wp:lineTo x="3904" y="3361"/>
              <wp:lineTo x="2129" y="6386"/>
              <wp:lineTo x="2484" y="19158"/>
              <wp:lineTo x="11711" y="19158"/>
              <wp:lineTo x="17034" y="18485"/>
              <wp:lineTo x="19518" y="16805"/>
              <wp:lineTo x="19518" y="13108"/>
              <wp:lineTo x="18099" y="11427"/>
              <wp:lineTo x="13130" y="8066"/>
              <wp:lineTo x="13485" y="6722"/>
              <wp:lineTo x="11356" y="3361"/>
              <wp:lineTo x="9582" y="2017"/>
              <wp:lineTo x="5678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009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1080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911877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597805">
    <w:abstractNumId w:val="1"/>
  </w:num>
  <w:num w:numId="4" w16cid:durableId="1530141453">
    <w:abstractNumId w:val="9"/>
  </w:num>
  <w:num w:numId="5" w16cid:durableId="1160924499">
    <w:abstractNumId w:val="14"/>
  </w:num>
  <w:num w:numId="6" w16cid:durableId="74254635">
    <w:abstractNumId w:val="18"/>
  </w:num>
  <w:num w:numId="7" w16cid:durableId="20463665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39040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0248520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5576979">
    <w:abstractNumId w:val="2"/>
  </w:num>
  <w:num w:numId="11" w16cid:durableId="1650402788">
    <w:abstractNumId w:val="5"/>
  </w:num>
  <w:num w:numId="12" w16cid:durableId="2139253491">
    <w:abstractNumId w:val="10"/>
  </w:num>
  <w:num w:numId="13" w16cid:durableId="1723863710">
    <w:abstractNumId w:val="11"/>
  </w:num>
  <w:num w:numId="14" w16cid:durableId="602079612">
    <w:abstractNumId w:val="12"/>
  </w:num>
  <w:num w:numId="15" w16cid:durableId="523323831">
    <w:abstractNumId w:val="3"/>
  </w:num>
  <w:num w:numId="16" w16cid:durableId="593124622">
    <w:abstractNumId w:val="13"/>
  </w:num>
  <w:num w:numId="17" w16cid:durableId="1692220434">
    <w:abstractNumId w:val="15"/>
  </w:num>
  <w:num w:numId="18" w16cid:durableId="519128320">
    <w:abstractNumId w:val="6"/>
  </w:num>
  <w:num w:numId="19" w16cid:durableId="190195164">
    <w:abstractNumId w:val="7"/>
  </w:num>
  <w:num w:numId="20" w16cid:durableId="40908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attachedTemplate r:id="rId1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69"/>
    <w:rsid w:val="00024A0E"/>
    <w:rsid w:val="00053510"/>
    <w:rsid w:val="00060E21"/>
    <w:rsid w:val="00061BB9"/>
    <w:rsid w:val="00062D73"/>
    <w:rsid w:val="00074EC3"/>
    <w:rsid w:val="00075AD0"/>
    <w:rsid w:val="000B517B"/>
    <w:rsid w:val="000F037D"/>
    <w:rsid w:val="000F33F2"/>
    <w:rsid w:val="001010F6"/>
    <w:rsid w:val="00104BE4"/>
    <w:rsid w:val="0010690E"/>
    <w:rsid w:val="00107B94"/>
    <w:rsid w:val="001272FA"/>
    <w:rsid w:val="001349B3"/>
    <w:rsid w:val="00137021"/>
    <w:rsid w:val="0017707F"/>
    <w:rsid w:val="001A2037"/>
    <w:rsid w:val="001A6222"/>
    <w:rsid w:val="001C54F0"/>
    <w:rsid w:val="001D2CFD"/>
    <w:rsid w:val="001D7C07"/>
    <w:rsid w:val="001E37F3"/>
    <w:rsid w:val="00205B0C"/>
    <w:rsid w:val="00206E6E"/>
    <w:rsid w:val="002074B2"/>
    <w:rsid w:val="0021194C"/>
    <w:rsid w:val="00213327"/>
    <w:rsid w:val="00222F95"/>
    <w:rsid w:val="00242493"/>
    <w:rsid w:val="00244A77"/>
    <w:rsid w:val="00253B40"/>
    <w:rsid w:val="00257FE2"/>
    <w:rsid w:val="00264BE9"/>
    <w:rsid w:val="00271313"/>
    <w:rsid w:val="00271FFE"/>
    <w:rsid w:val="00277A49"/>
    <w:rsid w:val="00281A3C"/>
    <w:rsid w:val="00295B93"/>
    <w:rsid w:val="002A3321"/>
    <w:rsid w:val="002C0C7F"/>
    <w:rsid w:val="002E0E72"/>
    <w:rsid w:val="002F1815"/>
    <w:rsid w:val="002F73EB"/>
    <w:rsid w:val="00307A34"/>
    <w:rsid w:val="00311E51"/>
    <w:rsid w:val="003132D8"/>
    <w:rsid w:val="00321F1D"/>
    <w:rsid w:val="0032287E"/>
    <w:rsid w:val="00322EB5"/>
    <w:rsid w:val="00342234"/>
    <w:rsid w:val="003A3271"/>
    <w:rsid w:val="003A3346"/>
    <w:rsid w:val="003A60AA"/>
    <w:rsid w:val="003A6F57"/>
    <w:rsid w:val="003D5C19"/>
    <w:rsid w:val="003D67C2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A75AB"/>
    <w:rsid w:val="004B46F4"/>
    <w:rsid w:val="004B6F57"/>
    <w:rsid w:val="004C798A"/>
    <w:rsid w:val="004D62C9"/>
    <w:rsid w:val="0051365A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76C89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36FE5"/>
    <w:rsid w:val="007446ED"/>
    <w:rsid w:val="00756875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7F729D"/>
    <w:rsid w:val="00803272"/>
    <w:rsid w:val="00804ACA"/>
    <w:rsid w:val="00817CB5"/>
    <w:rsid w:val="0082487A"/>
    <w:rsid w:val="0082730F"/>
    <w:rsid w:val="00833079"/>
    <w:rsid w:val="00833219"/>
    <w:rsid w:val="00843235"/>
    <w:rsid w:val="00846404"/>
    <w:rsid w:val="008501E3"/>
    <w:rsid w:val="00853ABA"/>
    <w:rsid w:val="0086035B"/>
    <w:rsid w:val="00867722"/>
    <w:rsid w:val="008822F0"/>
    <w:rsid w:val="008A7701"/>
    <w:rsid w:val="008B08AC"/>
    <w:rsid w:val="008D1015"/>
    <w:rsid w:val="008D6EE2"/>
    <w:rsid w:val="008E4E13"/>
    <w:rsid w:val="0090105E"/>
    <w:rsid w:val="009069C8"/>
    <w:rsid w:val="0091071B"/>
    <w:rsid w:val="00932C1E"/>
    <w:rsid w:val="00942048"/>
    <w:rsid w:val="00945334"/>
    <w:rsid w:val="0098088A"/>
    <w:rsid w:val="00983463"/>
    <w:rsid w:val="00996558"/>
    <w:rsid w:val="00997D71"/>
    <w:rsid w:val="009B3DD0"/>
    <w:rsid w:val="009C180C"/>
    <w:rsid w:val="009C4E99"/>
    <w:rsid w:val="009C7037"/>
    <w:rsid w:val="009D4BCD"/>
    <w:rsid w:val="009D7ADD"/>
    <w:rsid w:val="009E7079"/>
    <w:rsid w:val="009F2E47"/>
    <w:rsid w:val="00A05CD6"/>
    <w:rsid w:val="00A22FDB"/>
    <w:rsid w:val="00A3016A"/>
    <w:rsid w:val="00A56C37"/>
    <w:rsid w:val="00AA2D45"/>
    <w:rsid w:val="00AA3246"/>
    <w:rsid w:val="00AA4DDA"/>
    <w:rsid w:val="00AA678C"/>
    <w:rsid w:val="00AB248D"/>
    <w:rsid w:val="00AB7561"/>
    <w:rsid w:val="00AD462A"/>
    <w:rsid w:val="00AE5A00"/>
    <w:rsid w:val="00AE61C1"/>
    <w:rsid w:val="00AE6B5E"/>
    <w:rsid w:val="00B00634"/>
    <w:rsid w:val="00B150D7"/>
    <w:rsid w:val="00B23639"/>
    <w:rsid w:val="00B25895"/>
    <w:rsid w:val="00B471A6"/>
    <w:rsid w:val="00B630CA"/>
    <w:rsid w:val="00B75394"/>
    <w:rsid w:val="00B94936"/>
    <w:rsid w:val="00B97AB3"/>
    <w:rsid w:val="00BF2495"/>
    <w:rsid w:val="00C0539E"/>
    <w:rsid w:val="00C07D4D"/>
    <w:rsid w:val="00C226B1"/>
    <w:rsid w:val="00C22F32"/>
    <w:rsid w:val="00C42E80"/>
    <w:rsid w:val="00C43B79"/>
    <w:rsid w:val="00C701CD"/>
    <w:rsid w:val="00C837D5"/>
    <w:rsid w:val="00C844B7"/>
    <w:rsid w:val="00C86986"/>
    <w:rsid w:val="00C9096C"/>
    <w:rsid w:val="00C96FC2"/>
    <w:rsid w:val="00CC1FBC"/>
    <w:rsid w:val="00CC648B"/>
    <w:rsid w:val="00CD2CCC"/>
    <w:rsid w:val="00CF7A20"/>
    <w:rsid w:val="00D02C69"/>
    <w:rsid w:val="00D05837"/>
    <w:rsid w:val="00D071AD"/>
    <w:rsid w:val="00D11B76"/>
    <w:rsid w:val="00D17886"/>
    <w:rsid w:val="00D336D6"/>
    <w:rsid w:val="00D43CEF"/>
    <w:rsid w:val="00D45630"/>
    <w:rsid w:val="00D51C6B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445F"/>
    <w:rsid w:val="00E074BD"/>
    <w:rsid w:val="00E1399E"/>
    <w:rsid w:val="00E16126"/>
    <w:rsid w:val="00E447AD"/>
    <w:rsid w:val="00E57B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B6325"/>
    <w:rsid w:val="00FC36DC"/>
    <w:rsid w:val="00FC4309"/>
    <w:rsid w:val="00FD4DB4"/>
    <w:rsid w:val="00FD69FB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C257B"/>
  <w15:chartTrackingRefBased/>
  <w15:docId w15:val="{00AF7D70-EC90-490E-A8D6-1F7365EF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CEF"/>
    <w:rPr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IntestazioneCarattere">
    <w:name w:val="Intestazione Carattere"/>
    <w:link w:val="Intestazione"/>
    <w:uiPriority w:val="99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  <w:rPr>
      <w:lang w:val="x-none" w:eastAsia="x-none"/>
    </w:rPr>
  </w:style>
  <w:style w:type="character" w:customStyle="1" w:styleId="PidipaginaCarattere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testo">
    <w:name w:val="Body Text"/>
    <w:basedOn w:val="Normale"/>
    <w:link w:val="CorpotestoCarattere"/>
    <w:unhideWhenUsed/>
    <w:rsid w:val="008D6EE2"/>
    <w:pPr>
      <w:spacing w:before="100" w:beforeAutospacing="1" w:after="100" w:afterAutospacing="1"/>
    </w:pPr>
    <w:rPr>
      <w:lang w:val="x-none" w:eastAsia="x-none"/>
    </w:rPr>
  </w:style>
  <w:style w:type="character" w:customStyle="1" w:styleId="CorpotestoCarattere">
    <w:name w:val="Corpo testo Carattere"/>
    <w:link w:val="Corpotesto"/>
    <w:rsid w:val="008D6EE2"/>
    <w:rPr>
      <w:sz w:val="24"/>
      <w:szCs w:val="24"/>
    </w:rPr>
  </w:style>
  <w:style w:type="paragraph" w:customStyle="1" w:styleId="Elencoacolori-Colore11">
    <w:name w:val="Elenco a colori - Colore 11"/>
    <w:basedOn w:val="Normale"/>
    <w:uiPriority w:val="34"/>
    <w:qFormat/>
    <w:rsid w:val="00AE61C1"/>
    <w:pPr>
      <w:ind w:left="708"/>
    </w:pPr>
  </w:style>
  <w:style w:type="character" w:customStyle="1" w:styleId="Titolo1Carattere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customStyle="1" w:styleId="Titolo4Carattere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customStyle="1" w:styleId="apple-converted-space">
    <w:name w:val="apple-converted-space"/>
    <w:basedOn w:val="Carpredefinitoparagrafo"/>
    <w:rsid w:val="0059005F"/>
  </w:style>
  <w:style w:type="paragraph" w:customStyle="1" w:styleId="blocco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customStyle="1" w:styleId="sommario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-Roboto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customStyle="1" w:styleId="titolo-Roboto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Menzionenonrisolta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345684-2181-4C01-ADD1-3DFDE91C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intestata_direttore.dotx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1088</CharactersWithSpaces>
  <SharedDoc>false</SharedDoc>
  <HLinks>
    <vt:vector size="24" baseType="variant">
      <vt:variant>
        <vt:i4>8060989</vt:i4>
      </vt:variant>
      <vt:variant>
        <vt:i4>9</vt:i4>
      </vt:variant>
      <vt:variant>
        <vt:i4>0</vt:i4>
      </vt:variant>
      <vt:variant>
        <vt:i4>5</vt:i4>
      </vt:variant>
      <vt:variant>
        <vt:lpwstr>https://www.instagram.com/istitutoagnelli/</vt:lpwstr>
      </vt:variant>
      <vt:variant>
        <vt:lpwstr/>
      </vt:variant>
      <vt:variant>
        <vt:i4>65556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https://www.linkedin.com/company/istituto-internazionale-edoardo-agnelli/</vt:lpwstr>
      </vt:variant>
      <vt:variant>
        <vt:lpwstr/>
      </vt:variant>
      <vt:variant>
        <vt:i4>5832725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https://www.youtube.com/user/IstitutoAgnelliTube</vt:lpwstr>
      </vt:variant>
      <vt:variant>
        <vt:lpwstr/>
      </vt:variant>
      <vt:variant>
        <vt:i4>7274611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https://www.facebook.com/Istituto-Agnelli-Torino-276188279058346/timeline/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silvia.paladini</dc:creator>
  <cp:keywords/>
  <cp:lastModifiedBy>Marco</cp:lastModifiedBy>
  <cp:revision>5</cp:revision>
  <cp:lastPrinted>2021-02-11T07:47:00Z</cp:lastPrinted>
  <dcterms:created xsi:type="dcterms:W3CDTF">2023-02-06T09:20:00Z</dcterms:created>
  <dcterms:modified xsi:type="dcterms:W3CDTF">2023-02-23T07:19:00Z</dcterms:modified>
</cp:coreProperties>
</file>